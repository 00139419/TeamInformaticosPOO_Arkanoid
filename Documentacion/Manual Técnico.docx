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65575" w:rsidRDefault="00065575">
      <w:pPr>
        <w:rPr>
          <w:noProof/>
          <w:lang w:val="es-ES"/>
        </w:rPr>
      </w:pPr>
    </w:p>
    <w:p w:rsidR="00065575" w:rsidRDefault="00065575">
      <w:pPr>
        <w:rPr>
          <w:noProof/>
          <w:lang w:val="es-ES"/>
        </w:rPr>
      </w:pPr>
    </w:p>
    <w:p w:rsidR="00065575" w:rsidRDefault="00065575">
      <w:pPr>
        <w:rPr>
          <w:noProof/>
          <w:lang w:val="es-ES"/>
        </w:rPr>
      </w:pPr>
    </w:p>
    <w:p w:rsidR="009B5A57" w:rsidRPr="009B5A57" w:rsidRDefault="009B5A57" w:rsidP="009B5A57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SV" w:eastAsia="es-ES_tradnl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4470400</wp:posOffset>
                </wp:positionH>
                <wp:positionV relativeFrom="paragraph">
                  <wp:posOffset>53975</wp:posOffset>
                </wp:positionV>
                <wp:extent cx="1689100" cy="184150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100" cy="1841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65575" w:rsidRPr="00065575" w:rsidRDefault="00065575" w:rsidP="00065575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SV" w:eastAsia="es-ES_tradnl"/>
                              </w:rPr>
                            </w:pPr>
                          </w:p>
                          <w:p w:rsidR="009B5A57" w:rsidRPr="009B5A57" w:rsidRDefault="009B5A57" w:rsidP="009B5A57">
                            <w:pPr>
                              <w:spacing w:after="0" w:line="240" w:lineRule="auto"/>
                              <w:jc w:val="left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SV" w:eastAsia="es-ES_tradnl"/>
                              </w:rPr>
                            </w:pPr>
                            <w:r w:rsidRPr="009B5A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SV" w:eastAsia="es-ES_tradnl"/>
                              </w:rPr>
                              <w:fldChar w:fldCharType="begin"/>
                            </w:r>
                            <w:r w:rsidRPr="009B5A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SV" w:eastAsia="es-ES_tradnl"/>
                              </w:rPr>
                              <w:instrText xml:space="preserve"> INCLUDEPICTURE "https://pbs.twimg.com/profile_images/535808712162566144/FUjktX4E_400x400.png" \* MERGEFORMATINET </w:instrText>
                            </w:r>
                            <w:r w:rsidRPr="009B5A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SV" w:eastAsia="es-ES_tradnl"/>
                              </w:rPr>
                              <w:fldChar w:fldCharType="separate"/>
                            </w:r>
                            <w:r w:rsidRPr="009B5A57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s-SV" w:eastAsia="es-ES_tradnl"/>
                              </w:rPr>
                              <w:drawing>
                                <wp:inline distT="0" distB="0" distL="0" distR="0" wp14:anchorId="25B262E6" wp14:editId="4788E506">
                                  <wp:extent cx="1499870" cy="1499870"/>
                                  <wp:effectExtent l="0" t="0" r="0" b="0"/>
                                  <wp:docPr id="19" name="Imagen 19" descr="Geeky Juegos (@GeekyJuegos) | Twitt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Geeky Juegos (@GeekyJuegos) | Twitter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9870" cy="14998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9B5A5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SV" w:eastAsia="es-ES_tradnl"/>
                              </w:rPr>
                              <w:fldChar w:fldCharType="end"/>
                            </w:r>
                          </w:p>
                          <w:p w:rsidR="00065575" w:rsidRDefault="000655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352pt;margin-top:4.25pt;width:133pt;height:1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" filled="f" stroked="f" strokeweight=".5pt">
                <v:textbox>
                  <w:txbxContent>
                    <w:p w:rsidR="00065575" w:rsidRPr="00065575" w:rsidRDefault="00065575" w:rsidP="00065575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SV" w:eastAsia="es-ES_tradnl"/>
                        </w:rPr>
                      </w:pPr>
                    </w:p>
                    <w:p w:rsidR="009B5A57" w:rsidRPr="009B5A57" w:rsidRDefault="009B5A57" w:rsidP="009B5A57">
                      <w:pPr>
                        <w:spacing w:after="0" w:line="240" w:lineRule="auto"/>
                        <w:jc w:val="left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SV" w:eastAsia="es-ES_tradnl"/>
                        </w:rPr>
                      </w:pPr>
                      <w:r w:rsidRPr="009B5A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SV" w:eastAsia="es-ES_tradnl"/>
                        </w:rPr>
                        <w:fldChar w:fldCharType="begin"/>
                      </w:r>
                      <w:r w:rsidRPr="009B5A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SV" w:eastAsia="es-ES_tradnl"/>
                        </w:rPr>
                        <w:instrText xml:space="preserve"> INCLUDEPICTURE "https://pbs.twimg.com/profile_images/535808712162566144/FUjktX4E_400x400.png" \* MERGEFORMATINET </w:instrText>
                      </w:r>
                      <w:r w:rsidRPr="009B5A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SV" w:eastAsia="es-ES_tradnl"/>
                        </w:rPr>
                        <w:fldChar w:fldCharType="separate"/>
                      </w:r>
                      <w:r w:rsidRPr="009B5A57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s-SV" w:eastAsia="es-ES_tradnl"/>
                        </w:rPr>
                        <w:drawing>
                          <wp:inline distT="0" distB="0" distL="0" distR="0" wp14:anchorId="25B262E6" wp14:editId="4788E506">
                            <wp:extent cx="1499870" cy="1499870"/>
                            <wp:effectExtent l="0" t="0" r="0" b="0"/>
                            <wp:docPr id="19" name="Imagen 19" descr="Geeky Juegos (@GeekyJuegos) | Twitter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 descr="Geeky Juegos (@GeekyJuegos) | Twitter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9870" cy="14998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9B5A5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SV" w:eastAsia="es-ES_tradnl"/>
                        </w:rPr>
                        <w:fldChar w:fldCharType="end"/>
                      </w:r>
                    </w:p>
                    <w:p w:rsidR="00065575" w:rsidRDefault="00065575"/>
                  </w:txbxContent>
                </v:textbox>
              </v:shape>
            </w:pict>
          </mc:Fallback>
        </mc:AlternateContent>
      </w:r>
    </w:p>
    <w:p w:rsidR="009B5A57" w:rsidRPr="009B5A57" w:rsidRDefault="009B5A57" w:rsidP="009B5A57">
      <w:pPr>
        <w:rPr>
          <w:rFonts w:ascii="Times New Roman" w:eastAsia="Times New Roman" w:hAnsi="Times New Roman" w:cs="Times New Roman"/>
          <w:sz w:val="24"/>
          <w:szCs w:val="24"/>
          <w:lang w:val="es-SV" w:eastAsia="es-ES_tradnl"/>
        </w:rPr>
      </w:pPr>
    </w:p>
    <w:p w:rsidR="00065575" w:rsidRDefault="009B5A57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156845</wp:posOffset>
                </wp:positionV>
                <wp:extent cx="4267200" cy="23114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311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859B1" w:rsidRPr="00996092" w:rsidRDefault="003859B1">
                            <w:pPr>
                              <w:rPr>
                                <w:rFonts w:ascii="Priborg Sans" w:eastAsia="Arial Unicode MS" w:hAnsi="Priborg Sans" w:cs="Arial"/>
                                <w:bCs/>
                                <w:color w:val="00206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96092">
                              <w:rPr>
                                <w:rFonts w:ascii="Priborg Sans" w:eastAsia="Arial Unicode MS" w:hAnsi="Priborg Sans" w:cs="Arial"/>
                                <w:bCs/>
                                <w:color w:val="00206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Manual T</w:t>
                            </w:r>
                            <w:r w:rsidR="00665E39" w:rsidRPr="00996092">
                              <w:rPr>
                                <w:rFonts w:ascii="Cambria" w:eastAsia="Arial Unicode MS" w:hAnsi="Cambria" w:cs="Cambria"/>
                                <w:bCs/>
                                <w:color w:val="00206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Pr="00996092">
                              <w:rPr>
                                <w:rFonts w:ascii="Priborg Sans" w:eastAsia="Arial Unicode MS" w:hAnsi="Priborg Sans" w:cs="Arial"/>
                                <w:bCs/>
                                <w:color w:val="002060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cnico</w:t>
                            </w:r>
                          </w:p>
                          <w:p w:rsidR="003859B1" w:rsidRPr="003859B1" w:rsidRDefault="003859B1">
                            <w:pPr>
                              <w:rPr>
                                <w:rFonts w:ascii="Arial" w:eastAsia="Arial Unicode MS" w:hAnsi="Arial" w:cs="Arial"/>
                                <w:b/>
                                <w:bCs/>
                                <w:color w:val="0070C0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5" o:spid="_x0000_s1027" type="#_x0000_t202" style="position:absolute;left:0;text-align:left;margin-left:39pt;margin-top:12.35pt;width:336pt;height:18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" filled="f" stroked="f" strokeweight=".5pt">
                <v:textbox>
                  <w:txbxContent>
                    <w:p w:rsidR="003859B1" w:rsidRPr="00996092" w:rsidRDefault="003859B1">
                      <w:pPr>
                        <w:rPr>
                          <w:rFonts w:ascii="Priborg Sans" w:eastAsia="Arial Unicode MS" w:hAnsi="Priborg Sans" w:cs="Arial"/>
                          <w:bCs/>
                          <w:color w:val="00206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96092">
                        <w:rPr>
                          <w:rFonts w:ascii="Priborg Sans" w:eastAsia="Arial Unicode MS" w:hAnsi="Priborg Sans" w:cs="Arial"/>
                          <w:bCs/>
                          <w:color w:val="00206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Manual T</w:t>
                      </w:r>
                      <w:r w:rsidR="00665E39" w:rsidRPr="00996092">
                        <w:rPr>
                          <w:rFonts w:ascii="Cambria" w:eastAsia="Arial Unicode MS" w:hAnsi="Cambria" w:cs="Cambria"/>
                          <w:bCs/>
                          <w:color w:val="00206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 w:rsidRPr="00996092">
                        <w:rPr>
                          <w:rFonts w:ascii="Priborg Sans" w:eastAsia="Arial Unicode MS" w:hAnsi="Priborg Sans" w:cs="Arial"/>
                          <w:bCs/>
                          <w:color w:val="002060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cnico</w:t>
                      </w:r>
                    </w:p>
                    <w:p w:rsidR="003859B1" w:rsidRPr="003859B1" w:rsidRDefault="003859B1">
                      <w:pPr>
                        <w:rPr>
                          <w:rFonts w:ascii="Arial" w:eastAsia="Arial Unicode MS" w:hAnsi="Arial" w:cs="Arial"/>
                          <w:b/>
                          <w:bCs/>
                          <w:color w:val="0070C0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65575" w:rsidRDefault="00065575">
      <w:pPr>
        <w:rPr>
          <w:noProof/>
          <w:lang w:val="es-ES"/>
        </w:rPr>
      </w:pPr>
    </w:p>
    <w:p w:rsidR="009B5A57" w:rsidRDefault="009B5A57">
      <w:pPr>
        <w:rPr>
          <w:noProof/>
          <w:lang w:val="es-ES"/>
        </w:rPr>
      </w:pPr>
    </w:p>
    <w:p w:rsidR="009B5A57" w:rsidRDefault="00665E39">
      <w:pPr>
        <w:rPr>
          <w:noProof/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1526540</wp:posOffset>
                </wp:positionV>
                <wp:extent cx="4064000" cy="100330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0" cy="1003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5575" w:rsidRPr="00996092" w:rsidRDefault="00065575" w:rsidP="00065575">
                            <w:pPr>
                              <w:rPr>
                                <w:rFonts w:ascii="Priborg Sans" w:eastAsia="Arial Unicode MS" w:hAnsi="Priborg Sans" w:cs="Phosphate Inline"/>
                                <w:bCs/>
                                <w:color w:val="00206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96092">
                              <w:rPr>
                                <w:rFonts w:ascii="Priborg Sans" w:eastAsia="Arial Unicode MS" w:hAnsi="Priborg Sans" w:cs="Phosphate Inline"/>
                                <w:bCs/>
                                <w:color w:val="00206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Juego</w:t>
                            </w:r>
                            <w:proofErr w:type="spellEnd"/>
                            <w:r w:rsidRPr="00996092">
                              <w:rPr>
                                <w:rFonts w:ascii="Priborg Sans" w:eastAsia="Arial Unicode MS" w:hAnsi="Priborg Sans" w:cs="Phosphate Inline"/>
                                <w:bCs/>
                                <w:color w:val="00206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996092">
                              <w:rPr>
                                <w:rFonts w:ascii="Priborg Sans" w:eastAsia="Arial Unicode MS" w:hAnsi="Priborg Sans" w:cs="Phosphate Inline"/>
                                <w:bCs/>
                                <w:color w:val="002060"/>
                                <w:sz w:val="96"/>
                                <w:szCs w:val="9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Arkanoid</w:t>
                            </w:r>
                            <w:proofErr w:type="spellEnd"/>
                          </w:p>
                          <w:p w:rsidR="00065575" w:rsidRPr="00065575" w:rsidRDefault="00065575">
                            <w:pPr>
                              <w:rPr>
                                <w:rFonts w:ascii="Arial" w:eastAsia="Arial Unicode MS" w:hAnsi="Arial" w:cs="Arial"/>
                                <w:color w:val="0020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7" o:spid="_x0000_s1028" type="#_x0000_t202" style="position:absolute;left:0;text-align:left;margin-left:18pt;margin-top:120.2pt;width:320pt;height:7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" fillcolor="white [3201]" stroked="f" strokeweight="1pt">
                <v:textbox>
                  <w:txbxContent>
                    <w:p w:rsidR="00065575" w:rsidRPr="00996092" w:rsidRDefault="00065575" w:rsidP="00065575">
                      <w:pPr>
                        <w:rPr>
                          <w:rFonts w:ascii="Priborg Sans" w:eastAsia="Arial Unicode MS" w:hAnsi="Priborg Sans" w:cs="Phosphate Inline"/>
                          <w:bCs/>
                          <w:color w:val="00206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96092">
                        <w:rPr>
                          <w:rFonts w:ascii="Priborg Sans" w:eastAsia="Arial Unicode MS" w:hAnsi="Priborg Sans" w:cs="Phosphate Inline"/>
                          <w:bCs/>
                          <w:color w:val="00206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Juego</w:t>
                      </w:r>
                      <w:proofErr w:type="spellEnd"/>
                      <w:r w:rsidRPr="00996092">
                        <w:rPr>
                          <w:rFonts w:ascii="Priborg Sans" w:eastAsia="Arial Unicode MS" w:hAnsi="Priborg Sans" w:cs="Phosphate Inline"/>
                          <w:bCs/>
                          <w:color w:val="00206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996092">
                        <w:rPr>
                          <w:rFonts w:ascii="Priborg Sans" w:eastAsia="Arial Unicode MS" w:hAnsi="Priborg Sans" w:cs="Phosphate Inline"/>
                          <w:bCs/>
                          <w:color w:val="002060"/>
                          <w:sz w:val="96"/>
                          <w:szCs w:val="9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Arkanoid</w:t>
                      </w:r>
                      <w:proofErr w:type="spellEnd"/>
                    </w:p>
                    <w:p w:rsidR="00065575" w:rsidRPr="00065575" w:rsidRDefault="00065575">
                      <w:pPr>
                        <w:rPr>
                          <w:rFonts w:ascii="Arial" w:eastAsia="Arial Unicode MS" w:hAnsi="Arial" w:cs="Arial"/>
                          <w:color w:val="0020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A5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5C8086" wp14:editId="6FBB78DB">
                <wp:simplePos x="0" y="0"/>
                <wp:positionH relativeFrom="column">
                  <wp:posOffset>406400</wp:posOffset>
                </wp:positionH>
                <wp:positionV relativeFrom="paragraph">
                  <wp:posOffset>2834640</wp:posOffset>
                </wp:positionV>
                <wp:extent cx="4851400" cy="26670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1400" cy="266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65575" w:rsidRPr="00665E39" w:rsidRDefault="00065575" w:rsidP="00065575">
                            <w:pPr>
                              <w:spacing w:line="360" w:lineRule="auto"/>
                              <w:rPr>
                                <w:rFonts w:ascii="Priborg Sans" w:hAnsi="Priborg Sans" w:cs="Arial"/>
                                <w:color w:val="0070C0"/>
                                <w:sz w:val="36"/>
                                <w:szCs w:val="36"/>
                                <w:lang w:val="es-SV"/>
                              </w:rPr>
                            </w:pPr>
                            <w:r w:rsidRPr="00665E39">
                              <w:rPr>
                                <w:rFonts w:ascii="Priborg Sans" w:hAnsi="Priborg Sans" w:cs="Arial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lang w:val="es-SV"/>
                              </w:rPr>
                              <w:t>Integrantes</w:t>
                            </w:r>
                            <w:r w:rsidRPr="00665E39">
                              <w:rPr>
                                <w:rFonts w:ascii="Priborg Sans" w:hAnsi="Priborg Sans" w:cs="Arial"/>
                                <w:color w:val="0070C0"/>
                                <w:sz w:val="36"/>
                                <w:szCs w:val="36"/>
                                <w:lang w:val="es-SV"/>
                              </w:rPr>
                              <w:t>:</w:t>
                            </w:r>
                          </w:p>
                          <w:p w:rsidR="00065575" w:rsidRPr="00665E39" w:rsidRDefault="00065575" w:rsidP="00065575">
                            <w:pPr>
                              <w:spacing w:line="360" w:lineRule="auto"/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</w:pPr>
                            <w:r w:rsidRPr="00665E39"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  <w:t>Ricardo Daniel Peña Rivera 00365918</w:t>
                            </w:r>
                          </w:p>
                          <w:p w:rsidR="00065575" w:rsidRPr="00665E39" w:rsidRDefault="00065575" w:rsidP="00065575">
                            <w:pPr>
                              <w:spacing w:line="360" w:lineRule="auto"/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</w:pPr>
                            <w:r w:rsidRPr="00665E39"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  <w:t>Paula Daniela Zepeda Barrera 00062019</w:t>
                            </w:r>
                          </w:p>
                          <w:p w:rsidR="00065575" w:rsidRPr="00665E39" w:rsidRDefault="00065575" w:rsidP="00065575">
                            <w:pPr>
                              <w:spacing w:line="360" w:lineRule="auto"/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</w:pPr>
                            <w:r w:rsidRPr="00665E39"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  <w:t>Fernando Adonay Rosa Cardoza</w:t>
                            </w:r>
                            <w:r w:rsidR="006633FA"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  <w:t xml:space="preserve"> 00022319</w:t>
                            </w:r>
                          </w:p>
                          <w:p w:rsidR="00065575" w:rsidRPr="00665E39" w:rsidRDefault="00065575" w:rsidP="00065575">
                            <w:pPr>
                              <w:spacing w:line="360" w:lineRule="auto"/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</w:pPr>
                            <w:r w:rsidRPr="00665E39"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  <w:t>Daniel Ernesto Morales Siguenza</w:t>
                            </w:r>
                            <w:r w:rsidR="006633FA">
                              <w:rPr>
                                <w:rFonts w:ascii="Priborg Sans" w:hAnsi="Priborg Sans" w:cs="Arial"/>
                                <w:sz w:val="36"/>
                                <w:szCs w:val="36"/>
                                <w:lang w:val="es-SV"/>
                              </w:rPr>
                              <w:t xml:space="preserve"> 00139419</w:t>
                            </w:r>
                          </w:p>
                          <w:p w:rsidR="00665E39" w:rsidRPr="006633FA" w:rsidRDefault="00665E39">
                            <w:pPr>
                              <w:rPr>
                                <w:lang w:val="es-SV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5C8086" id="Cuadro de texto 10" o:spid="_x0000_s1029" type="#_x0000_t202" style="position:absolute;left:0;text-align:left;margin-left:32pt;margin-top:223.2pt;width:382pt;height:21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" fillcolor="white [3201]" stroked="f" strokeweight=".5pt">
                <v:textbox>
                  <w:txbxContent>
                    <w:p w:rsidR="00065575" w:rsidRPr="00665E39" w:rsidRDefault="00065575" w:rsidP="00065575">
                      <w:pPr>
                        <w:spacing w:line="360" w:lineRule="auto"/>
                        <w:rPr>
                          <w:rFonts w:ascii="Priborg Sans" w:hAnsi="Priborg Sans" w:cs="Arial"/>
                          <w:color w:val="0070C0"/>
                          <w:sz w:val="36"/>
                          <w:szCs w:val="36"/>
                          <w:lang w:val="es-SV"/>
                        </w:rPr>
                      </w:pPr>
                      <w:r w:rsidRPr="00665E39">
                        <w:rPr>
                          <w:rFonts w:ascii="Priborg Sans" w:hAnsi="Priborg Sans" w:cs="Arial"/>
                          <w:b/>
                          <w:bCs/>
                          <w:color w:val="002060"/>
                          <w:sz w:val="40"/>
                          <w:szCs w:val="40"/>
                          <w:lang w:val="es-SV"/>
                        </w:rPr>
                        <w:t>Integrantes</w:t>
                      </w:r>
                      <w:r w:rsidRPr="00665E39">
                        <w:rPr>
                          <w:rFonts w:ascii="Priborg Sans" w:hAnsi="Priborg Sans" w:cs="Arial"/>
                          <w:color w:val="0070C0"/>
                          <w:sz w:val="36"/>
                          <w:szCs w:val="36"/>
                          <w:lang w:val="es-SV"/>
                        </w:rPr>
                        <w:t>:</w:t>
                      </w:r>
                    </w:p>
                    <w:p w:rsidR="00065575" w:rsidRPr="00665E39" w:rsidRDefault="00065575" w:rsidP="00065575">
                      <w:pPr>
                        <w:spacing w:line="360" w:lineRule="auto"/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</w:pPr>
                      <w:r w:rsidRPr="00665E39"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  <w:t>Ricardo Daniel Peña Rivera 00365918</w:t>
                      </w:r>
                    </w:p>
                    <w:p w:rsidR="00065575" w:rsidRPr="00665E39" w:rsidRDefault="00065575" w:rsidP="00065575">
                      <w:pPr>
                        <w:spacing w:line="360" w:lineRule="auto"/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</w:pPr>
                      <w:r w:rsidRPr="00665E39"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  <w:t>Paula Daniela Zepeda Barrera 00062019</w:t>
                      </w:r>
                    </w:p>
                    <w:p w:rsidR="00065575" w:rsidRPr="00665E39" w:rsidRDefault="00065575" w:rsidP="00065575">
                      <w:pPr>
                        <w:spacing w:line="360" w:lineRule="auto"/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</w:pPr>
                      <w:r w:rsidRPr="00665E39"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  <w:t>Fernando Adonay Rosa Cardoza</w:t>
                      </w:r>
                      <w:r w:rsidR="006633FA"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  <w:t xml:space="preserve"> 00022319</w:t>
                      </w:r>
                    </w:p>
                    <w:p w:rsidR="00065575" w:rsidRPr="00665E39" w:rsidRDefault="00065575" w:rsidP="00065575">
                      <w:pPr>
                        <w:spacing w:line="360" w:lineRule="auto"/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</w:pPr>
                      <w:r w:rsidRPr="00665E39"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  <w:t>Daniel Ernesto Morales Siguenza</w:t>
                      </w:r>
                      <w:r w:rsidR="006633FA">
                        <w:rPr>
                          <w:rFonts w:ascii="Priborg Sans" w:hAnsi="Priborg Sans" w:cs="Arial"/>
                          <w:sz w:val="36"/>
                          <w:szCs w:val="36"/>
                          <w:lang w:val="es-SV"/>
                        </w:rPr>
                        <w:t xml:space="preserve"> 00139419</w:t>
                      </w:r>
                    </w:p>
                    <w:p w:rsidR="00665E39" w:rsidRPr="006633FA" w:rsidRDefault="00665E39">
                      <w:pPr>
                        <w:rPr>
                          <w:lang w:val="es-SV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B5A57">
        <w:rPr>
          <w:noProof/>
          <w:lang w:val="es-ES"/>
        </w:rPr>
        <w:br w:type="page"/>
      </w:r>
    </w:p>
    <w:sdt>
      <w:sdtPr>
        <w:rPr>
          <w:rFonts w:eastAsiaTheme="minorHAnsi"/>
          <w:b/>
          <w:bCs/>
          <w:kern w:val="2"/>
          <w:sz w:val="40"/>
          <w:szCs w:val="40"/>
        </w:rPr>
        <w:id w:val="1402717108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kern w:val="0"/>
          <w:sz w:val="36"/>
          <w:szCs w:val="36"/>
        </w:rPr>
      </w:sdtEndPr>
      <w:sdtContent>
        <w:sdt>
          <w:sdtPr>
            <w:rPr>
              <w:rFonts w:eastAsiaTheme="minorHAnsi"/>
              <w:b/>
              <w:bCs/>
              <w:kern w:val="2"/>
              <w:sz w:val="40"/>
              <w:szCs w:val="40"/>
            </w:rPr>
            <w:id w:val="122890271"/>
          </w:sdtPr>
          <w:sdtEndPr>
            <w:rPr>
              <w:rFonts w:eastAsiaTheme="minorEastAsia"/>
              <w:b w:val="0"/>
              <w:bCs w:val="0"/>
              <w:kern w:val="0"/>
              <w:sz w:val="36"/>
              <w:szCs w:val="36"/>
            </w:rPr>
          </w:sdtEndPr>
          <w:sdtContent>
            <w:p w:rsidR="00996092" w:rsidRDefault="00996092" w:rsidP="00996092">
              <w:pPr>
                <w:jc w:val="center"/>
                <w:rPr>
                  <w:rFonts w:ascii="Arial" w:hAnsi="Arial" w:cs="Arial"/>
                  <w:b/>
                  <w:bCs/>
                  <w:noProof/>
                  <w:color w:val="002060"/>
                  <w:sz w:val="72"/>
                  <w:szCs w:val="72"/>
                  <w:lang w:val="es-ES"/>
                </w:rPr>
              </w:pPr>
              <w:r w:rsidRPr="00C767A9">
                <w:rPr>
                  <w:rFonts w:ascii="Arial" w:hAnsi="Arial" w:cs="Arial"/>
                  <w:b/>
                  <w:bCs/>
                  <w:noProof/>
                  <w:color w:val="002060"/>
                  <w:sz w:val="72"/>
                  <w:szCs w:val="72"/>
                  <w:lang w:val="es-ES"/>
                </w:rPr>
                <w:t>Contenidos</w:t>
              </w:r>
            </w:p>
            <w:p w:rsidR="00665E39" w:rsidRPr="000820DF" w:rsidRDefault="00665E39" w:rsidP="00996092">
              <w:pPr>
                <w:pStyle w:val="TtuloTDC"/>
                <w:spacing w:after="240"/>
                <w:jc w:val="both"/>
                <w:rPr>
                  <w:sz w:val="56"/>
                  <w:szCs w:val="56"/>
                  <w:lang w:val="es-SV"/>
                </w:rPr>
              </w:pPr>
            </w:p>
            <w:p w:rsidR="00665E39" w:rsidRPr="000820DF" w:rsidRDefault="00665E39">
              <w:pPr>
                <w:pStyle w:val="TDC1"/>
                <w:rPr>
                  <w:sz w:val="40"/>
                  <w:szCs w:val="40"/>
                  <w:lang w:val="es-SV"/>
                </w:rPr>
              </w:pPr>
              <w:r w:rsidRPr="000820DF">
                <w:rPr>
                  <w:b w:val="0"/>
                  <w:caps w:val="0"/>
                  <w:sz w:val="40"/>
                  <w:szCs w:val="40"/>
                  <w:lang w:val="es-SV"/>
                </w:rPr>
                <w:t>Aspectos Genera</w:t>
              </w:r>
              <w:r w:rsidR="000820DF" w:rsidRPr="000820DF">
                <w:rPr>
                  <w:b w:val="0"/>
                  <w:caps w:val="0"/>
                  <w:sz w:val="40"/>
                  <w:szCs w:val="40"/>
                  <w:lang w:val="es-SV"/>
                </w:rPr>
                <w:t>les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="000820DF">
                <w:rPr>
                  <w:sz w:val="40"/>
                  <w:szCs w:val="40"/>
                  <w:lang w:val="es-ES"/>
                </w:rPr>
                <w:t>3</w:t>
              </w:r>
            </w:p>
            <w:p w:rsidR="00665E39" w:rsidRPr="000820DF" w:rsidRDefault="000820DF">
              <w:pPr>
                <w:pStyle w:val="TDC2"/>
                <w:rPr>
                  <w:sz w:val="40"/>
                  <w:szCs w:val="40"/>
                  <w:lang w:val="es-SV"/>
                </w:rPr>
              </w:pPr>
              <w:r w:rsidRPr="000820DF">
                <w:rPr>
                  <w:smallCaps w:val="0"/>
                  <w:sz w:val="40"/>
                  <w:szCs w:val="40"/>
                  <w:lang w:val="es-SV"/>
                </w:rPr>
                <w:t>Objetivo</w:t>
              </w:r>
              <w:r>
                <w:rPr>
                  <w:smallCaps w:val="0"/>
                  <w:sz w:val="40"/>
                  <w:szCs w:val="40"/>
                  <w:lang w:val="es-SV"/>
                </w:rPr>
                <w:t xml:space="preserve"> del documento</w:t>
              </w:r>
              <w:r w:rsidR="00665E39" w:rsidRPr="000820DF">
                <w:rPr>
                  <w:sz w:val="40"/>
                  <w:szCs w:val="40"/>
                </w:rPr>
                <w:ptab w:relativeTo="margin" w:alignment="right" w:leader="dot"/>
              </w:r>
              <w:r>
                <w:rPr>
                  <w:sz w:val="40"/>
                  <w:szCs w:val="40"/>
                  <w:lang w:val="es-ES"/>
                </w:rPr>
                <w:t>3</w:t>
              </w:r>
            </w:p>
            <w:p w:rsidR="000820DF" w:rsidRPr="000820DF" w:rsidRDefault="000820DF">
              <w:pPr>
                <w:pStyle w:val="TDC3"/>
                <w:rPr>
                  <w:i w:val="0"/>
                  <w:sz w:val="40"/>
                  <w:szCs w:val="40"/>
                  <w:lang w:val="es-SV"/>
                </w:rPr>
              </w:pPr>
              <w:r w:rsidRPr="000820DF">
                <w:rPr>
                  <w:i w:val="0"/>
                  <w:sz w:val="40"/>
                  <w:szCs w:val="40"/>
                  <w:lang w:val="es-SV"/>
                </w:rPr>
                <w:t>Descripción</w:t>
              </w:r>
              <w:r>
                <w:rPr>
                  <w:i w:val="0"/>
                  <w:sz w:val="40"/>
                  <w:szCs w:val="40"/>
                  <w:lang w:val="es-SV"/>
                </w:rPr>
                <w:t xml:space="preserve"> del programa</w:t>
              </w:r>
              <w:r w:rsidRPr="000820DF">
                <w:rPr>
                  <w:sz w:val="32"/>
                  <w:szCs w:val="32"/>
                </w:rPr>
                <w:ptab w:relativeTo="margin" w:alignment="right" w:leader="dot"/>
              </w:r>
              <w:r w:rsidRPr="000820DF">
                <w:rPr>
                  <w:sz w:val="32"/>
                  <w:szCs w:val="32"/>
                  <w:lang w:val="es-SV"/>
                </w:rPr>
                <w:t>3</w:t>
              </w:r>
            </w:p>
            <w:p w:rsidR="00665E39" w:rsidRPr="000820DF" w:rsidRDefault="000820DF">
              <w:pPr>
                <w:pStyle w:val="TDC3"/>
                <w:rPr>
                  <w:i w:val="0"/>
                  <w:sz w:val="40"/>
                  <w:szCs w:val="40"/>
                  <w:lang w:val="es-SV"/>
                </w:rPr>
              </w:pPr>
              <w:r w:rsidRPr="000820DF">
                <w:rPr>
                  <w:i w:val="0"/>
                  <w:sz w:val="40"/>
                  <w:szCs w:val="40"/>
                  <w:lang w:val="es-SV"/>
                </w:rPr>
                <w:t>Software Utilizado</w:t>
              </w:r>
              <w:r w:rsidR="00665E39" w:rsidRPr="000820DF">
                <w:rPr>
                  <w:sz w:val="40"/>
                  <w:szCs w:val="40"/>
                </w:rPr>
                <w:ptab w:relativeTo="margin" w:alignment="right" w:leader="dot"/>
              </w:r>
              <w:r w:rsidR="00665E39" w:rsidRPr="000820DF">
                <w:rPr>
                  <w:sz w:val="40"/>
                  <w:szCs w:val="40"/>
                  <w:lang w:val="es-ES"/>
                </w:rPr>
                <w:t>3</w:t>
              </w:r>
            </w:p>
            <w:p w:rsidR="00665E39" w:rsidRPr="000820DF" w:rsidRDefault="000820DF">
              <w:pPr>
                <w:pStyle w:val="TDC1"/>
                <w:rPr>
                  <w:b w:val="0"/>
                  <w:caps w:val="0"/>
                  <w:sz w:val="40"/>
                  <w:szCs w:val="40"/>
                  <w:lang w:val="es-SV"/>
                </w:rPr>
              </w:pPr>
              <w:r w:rsidRPr="000820DF">
                <w:rPr>
                  <w:b w:val="0"/>
                  <w:caps w:val="0"/>
                  <w:sz w:val="40"/>
                  <w:szCs w:val="40"/>
                  <w:lang w:val="es-SV"/>
                </w:rPr>
                <w:t>Modelos Utilizados</w:t>
              </w:r>
              <w:r w:rsidR="00665E39" w:rsidRPr="000820DF">
                <w:rPr>
                  <w:sz w:val="40"/>
                  <w:szCs w:val="40"/>
                </w:rPr>
                <w:ptab w:relativeTo="margin" w:alignment="right" w:leader="dot"/>
              </w:r>
              <w:r w:rsidR="00665E39" w:rsidRPr="000820DF">
                <w:rPr>
                  <w:sz w:val="40"/>
                  <w:szCs w:val="40"/>
                  <w:lang w:val="es-ES"/>
                </w:rPr>
                <w:t>4</w:t>
              </w:r>
            </w:p>
            <w:p w:rsidR="000820DF" w:rsidRPr="000820DF" w:rsidRDefault="000820DF">
              <w:pPr>
                <w:pStyle w:val="TDC3"/>
                <w:rPr>
                  <w:i w:val="0"/>
                  <w:sz w:val="40"/>
                  <w:szCs w:val="40"/>
                  <w:lang w:val="es-SV"/>
                </w:rPr>
              </w:pPr>
              <w:r w:rsidRPr="000820DF">
                <w:rPr>
                  <w:i w:val="0"/>
                  <w:sz w:val="40"/>
                  <w:szCs w:val="40"/>
                  <w:lang w:val="es-SV"/>
                </w:rPr>
                <w:t>UML Diagrama de c</w:t>
              </w:r>
              <w:r w:rsidR="00A74C9E">
                <w:rPr>
                  <w:i w:val="0"/>
                  <w:sz w:val="40"/>
                  <w:szCs w:val="40"/>
                  <w:lang w:val="es-SV"/>
                </w:rPr>
                <w:t>asos de uso</w:t>
              </w:r>
              <w:r w:rsidRPr="000820DF">
                <w:rPr>
                  <w:sz w:val="32"/>
                  <w:szCs w:val="32"/>
                </w:rPr>
                <w:ptab w:relativeTo="margin" w:alignment="right" w:leader="dot"/>
              </w:r>
              <w:r w:rsidR="00A74C9E" w:rsidRPr="00A74C9E">
                <w:rPr>
                  <w:sz w:val="32"/>
                  <w:szCs w:val="32"/>
                  <w:lang w:val="es-SV"/>
                </w:rPr>
                <w:t>6</w:t>
              </w:r>
            </w:p>
            <w:p w:rsidR="000820DF" w:rsidRDefault="000820DF">
              <w:pPr>
                <w:pStyle w:val="TDC3"/>
                <w:rPr>
                  <w:sz w:val="40"/>
                  <w:szCs w:val="40"/>
                  <w:lang w:val="es-SV"/>
                </w:rPr>
              </w:pPr>
              <w:r w:rsidRPr="000820DF">
                <w:rPr>
                  <w:i w:val="0"/>
                  <w:sz w:val="40"/>
                  <w:szCs w:val="40"/>
                  <w:lang w:val="es-SV"/>
                </w:rPr>
                <w:t>UML Diagrama de c</w:t>
              </w:r>
              <w:r w:rsidR="00A74C9E">
                <w:rPr>
                  <w:i w:val="0"/>
                  <w:sz w:val="40"/>
                  <w:szCs w:val="40"/>
                  <w:lang w:val="es-SV"/>
                </w:rPr>
                <w:t>lases</w:t>
              </w:r>
              <w:r w:rsidR="00665E39" w:rsidRPr="000820DF">
                <w:rPr>
                  <w:sz w:val="40"/>
                  <w:szCs w:val="40"/>
                </w:rPr>
                <w:ptab w:relativeTo="margin" w:alignment="right" w:leader="dot"/>
              </w:r>
              <w:r w:rsidR="00A74C9E" w:rsidRPr="00996092">
                <w:rPr>
                  <w:sz w:val="40"/>
                  <w:szCs w:val="40"/>
                  <w:lang w:val="es-SV"/>
                </w:rPr>
                <w:t>7</w:t>
              </w:r>
            </w:p>
            <w:p w:rsidR="00996092" w:rsidRDefault="00996092" w:rsidP="00996092">
              <w:pPr>
                <w:pStyle w:val="TDC3"/>
                <w:rPr>
                  <w:sz w:val="40"/>
                  <w:szCs w:val="40"/>
                  <w:lang w:val="es-SV"/>
                </w:rPr>
              </w:pPr>
              <w:r>
                <w:rPr>
                  <w:lang w:val="es-SV"/>
                </w:rPr>
                <w:t xml:space="preserve">     </w:t>
              </w:r>
              <w:r w:rsidRPr="000820DF">
                <w:rPr>
                  <w:i w:val="0"/>
                  <w:sz w:val="40"/>
                  <w:szCs w:val="40"/>
                  <w:lang w:val="es-SV"/>
                </w:rPr>
                <w:t xml:space="preserve">UML Diagrama </w:t>
              </w:r>
              <w:r>
                <w:rPr>
                  <w:i w:val="0"/>
                  <w:sz w:val="40"/>
                  <w:szCs w:val="40"/>
                  <w:lang w:val="es-SV"/>
                </w:rPr>
                <w:t>Entidad Relación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>
                <w:rPr>
                  <w:sz w:val="40"/>
                  <w:szCs w:val="40"/>
                  <w:lang w:val="es-SV"/>
                </w:rPr>
                <w:t>8</w:t>
              </w:r>
            </w:p>
            <w:p w:rsidR="00A74C9E" w:rsidRPr="00A74C9E" w:rsidRDefault="00A74C9E" w:rsidP="00A74C9E">
              <w:pPr>
                <w:rPr>
                  <w:lang w:val="es-SV"/>
                </w:rPr>
              </w:pPr>
            </w:p>
            <w:p w:rsidR="000820DF" w:rsidRPr="000820DF" w:rsidRDefault="000820DF" w:rsidP="000820DF">
              <w:pPr>
                <w:jc w:val="left"/>
                <w:rPr>
                  <w:iCs/>
                  <w:sz w:val="40"/>
                  <w:szCs w:val="40"/>
                  <w:lang w:val="es-SV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Conceptos Tecnicos 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="00013ED8">
                <w:rPr>
                  <w:sz w:val="40"/>
                  <w:szCs w:val="40"/>
                  <w:lang w:val="es-ES"/>
                </w:rPr>
                <w:t>9</w:t>
              </w:r>
            </w:p>
            <w:p w:rsidR="000820DF" w:rsidRPr="000820DF" w:rsidRDefault="000820DF" w:rsidP="000820DF">
              <w:pPr>
                <w:jc w:val="left"/>
                <w:rPr>
                  <w:iCs/>
                  <w:sz w:val="40"/>
                  <w:szCs w:val="40"/>
                  <w:lang w:val="es-SV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          Implementacion de la interfaz gráfica 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="00013ED8">
                <w:rPr>
                  <w:sz w:val="40"/>
                  <w:szCs w:val="40"/>
                  <w:lang w:val="es-SV"/>
                </w:rPr>
                <w:t>9</w:t>
              </w:r>
            </w:p>
            <w:p w:rsidR="000820DF" w:rsidRPr="000820DF" w:rsidRDefault="000820DF" w:rsidP="000820DF">
              <w:pPr>
                <w:jc w:val="left"/>
                <w:rPr>
                  <w:iCs/>
                  <w:sz w:val="40"/>
                  <w:szCs w:val="40"/>
                  <w:lang w:val="es-SV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         Manejo de clases (modelo)</w:t>
              </w:r>
              <w:r w:rsidRPr="000820DF">
                <w:rPr>
                  <w:sz w:val="40"/>
                  <w:szCs w:val="40"/>
                  <w:lang w:val="es-SV"/>
                </w:rPr>
                <w:t xml:space="preserve"> 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="00013ED8">
                <w:rPr>
                  <w:sz w:val="40"/>
                  <w:szCs w:val="40"/>
                  <w:lang w:val="es-SV"/>
                </w:rPr>
                <w:t>10</w:t>
              </w:r>
            </w:p>
            <w:p w:rsidR="000820DF" w:rsidRPr="000820DF" w:rsidRDefault="000820DF" w:rsidP="000820DF">
              <w:pPr>
                <w:rPr>
                  <w:iCs/>
                  <w:sz w:val="40"/>
                  <w:szCs w:val="40"/>
                  <w:lang w:val="es-SV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         Manejo de clases (controlador)</w:t>
              </w:r>
              <w:r w:rsidRPr="000820DF">
                <w:rPr>
                  <w:sz w:val="40"/>
                  <w:szCs w:val="40"/>
                  <w:lang w:val="es-SV"/>
                </w:rPr>
                <w:t xml:space="preserve"> 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="00013ED8">
                <w:rPr>
                  <w:sz w:val="40"/>
                  <w:szCs w:val="40"/>
                  <w:lang w:val="es-SV"/>
                </w:rPr>
                <w:t>10</w:t>
              </w:r>
            </w:p>
            <w:p w:rsidR="000820DF" w:rsidRPr="00FD4BDC" w:rsidRDefault="000820DF" w:rsidP="000820DF">
              <w:pPr>
                <w:jc w:val="left"/>
                <w:rPr>
                  <w:iCs/>
                  <w:sz w:val="40"/>
                  <w:szCs w:val="40"/>
                  <w:lang w:val="es-SV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Plataforma Base 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Pr="00FD4BDC">
                <w:rPr>
                  <w:sz w:val="40"/>
                  <w:szCs w:val="40"/>
                  <w:lang w:val="es-SV"/>
                </w:rPr>
                <w:t>1</w:t>
              </w:r>
              <w:r w:rsidR="00013ED8">
                <w:rPr>
                  <w:sz w:val="40"/>
                  <w:szCs w:val="40"/>
                  <w:lang w:val="es-SV"/>
                </w:rPr>
                <w:t>1</w:t>
              </w:r>
            </w:p>
            <w:p w:rsidR="000820DF" w:rsidRPr="000820DF" w:rsidRDefault="000820DF" w:rsidP="000820DF">
              <w:pPr>
                <w:rPr>
                  <w:iCs/>
                  <w:sz w:val="40"/>
                  <w:szCs w:val="40"/>
                  <w:lang w:val="es-SV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Nomenclaturas 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Pr="000820DF">
                <w:rPr>
                  <w:sz w:val="40"/>
                  <w:szCs w:val="40"/>
                  <w:lang w:val="es-SV"/>
                </w:rPr>
                <w:t>1</w:t>
              </w:r>
              <w:r w:rsidR="00013ED8">
                <w:rPr>
                  <w:sz w:val="40"/>
                  <w:szCs w:val="40"/>
                  <w:lang w:val="es-SV"/>
                </w:rPr>
                <w:t>1</w:t>
              </w:r>
            </w:p>
            <w:p w:rsidR="000820DF" w:rsidRPr="00FD4BDC" w:rsidRDefault="000820DF" w:rsidP="000820DF">
              <w:pPr>
                <w:jc w:val="left"/>
                <w:rPr>
                  <w:iCs/>
                  <w:sz w:val="40"/>
                  <w:szCs w:val="40"/>
                  <w:lang w:val="es-SV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Eventos y Excepciones 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Pr="00FD4BDC">
                <w:rPr>
                  <w:sz w:val="40"/>
                  <w:szCs w:val="40"/>
                  <w:lang w:val="es-SV"/>
                </w:rPr>
                <w:t>1</w:t>
              </w:r>
              <w:r w:rsidR="00013ED8">
                <w:rPr>
                  <w:sz w:val="40"/>
                  <w:szCs w:val="40"/>
                  <w:lang w:val="es-SV"/>
                </w:rPr>
                <w:t>2</w:t>
              </w:r>
            </w:p>
            <w:p w:rsidR="000820DF" w:rsidRPr="000820DF" w:rsidRDefault="000820DF" w:rsidP="000820DF">
              <w:pPr>
                <w:rPr>
                  <w:iCs/>
                  <w:sz w:val="40"/>
                  <w:szCs w:val="40"/>
                  <w:lang w:val="es-SV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          Eventos 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Pr="00FD4BDC">
                <w:rPr>
                  <w:sz w:val="40"/>
                  <w:szCs w:val="40"/>
                  <w:lang w:val="es-SV"/>
                </w:rPr>
                <w:t>1</w:t>
              </w:r>
              <w:r w:rsidR="00013ED8">
                <w:rPr>
                  <w:sz w:val="40"/>
                  <w:szCs w:val="40"/>
                  <w:lang w:val="es-SV"/>
                </w:rPr>
                <w:t>2</w:t>
              </w:r>
            </w:p>
            <w:p w:rsidR="00C767A9" w:rsidRPr="000820DF" w:rsidRDefault="000820DF" w:rsidP="000820DF">
              <w:pPr>
                <w:rPr>
                  <w:sz w:val="36"/>
                  <w:szCs w:val="36"/>
                  <w:lang w:val="es-ES"/>
                </w:rPr>
              </w:pPr>
              <w:r w:rsidRPr="000820DF">
                <w:rPr>
                  <w:iCs/>
                  <w:sz w:val="40"/>
                  <w:szCs w:val="40"/>
                  <w:lang w:val="es-SV"/>
                </w:rPr>
                <w:t xml:space="preserve">         Excepciones</w:t>
              </w:r>
              <w:r w:rsidRPr="000820DF">
                <w:rPr>
                  <w:sz w:val="40"/>
                  <w:szCs w:val="40"/>
                </w:rPr>
                <w:ptab w:relativeTo="margin" w:alignment="right" w:leader="dot"/>
              </w:r>
              <w:r w:rsidRPr="00FD4BDC">
                <w:rPr>
                  <w:sz w:val="40"/>
                  <w:szCs w:val="40"/>
                  <w:lang w:val="es-SV"/>
                </w:rPr>
                <w:t>1</w:t>
              </w:r>
              <w:r w:rsidR="00FD4BDC">
                <w:rPr>
                  <w:sz w:val="40"/>
                  <w:szCs w:val="40"/>
                  <w:lang w:val="es-SV"/>
                </w:rPr>
                <w:t>2</w:t>
              </w:r>
            </w:p>
          </w:sdtContent>
        </w:sdt>
      </w:sdtContent>
    </w:sdt>
    <w:p w:rsidR="00066685" w:rsidRPr="00C767A9" w:rsidRDefault="00C767A9" w:rsidP="00C767A9">
      <w:pPr>
        <w:rPr>
          <w:rFonts w:ascii="Arial" w:hAnsi="Arial" w:cs="Arial"/>
          <w:noProof/>
          <w:color w:val="000000" w:themeColor="text1"/>
          <w:sz w:val="56"/>
          <w:szCs w:val="56"/>
          <w:lang w:val="es-ES"/>
        </w:rPr>
      </w:pPr>
      <w:r>
        <w:rPr>
          <w:rFonts w:ascii="Arial" w:hAnsi="Arial" w:cs="Arial"/>
          <w:noProof/>
          <w:sz w:val="52"/>
          <w:szCs w:val="52"/>
          <w:lang w:val="es-SV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B9D3EC" wp14:editId="7703DCEC">
                <wp:simplePos x="0" y="0"/>
                <wp:positionH relativeFrom="column">
                  <wp:posOffset>368300</wp:posOffset>
                </wp:positionH>
                <wp:positionV relativeFrom="paragraph">
                  <wp:posOffset>516890</wp:posOffset>
                </wp:positionV>
                <wp:extent cx="4775200" cy="0"/>
                <wp:effectExtent l="25400" t="76200" r="0" b="889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838A56" id="Conector recto 2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pt,40.7pt" to="405pt,4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" strokecolor="black [3200]">
                <v:stroke startarrow="open" endarrow="open"/>
              </v:line>
            </w:pict>
          </mc:Fallback>
        </mc:AlternateContent>
      </w:r>
      <w:r>
        <w:rPr>
          <w:rFonts w:ascii="Arial" w:hAnsi="Arial" w:cs="Arial"/>
          <w:noProof/>
          <w:color w:val="000000" w:themeColor="text1"/>
          <w:sz w:val="56"/>
          <w:szCs w:val="56"/>
          <w:lang w:val="es-ES"/>
        </w:rPr>
        <w:t xml:space="preserve">            </w:t>
      </w:r>
      <w:r w:rsidR="00EE16C6" w:rsidRPr="00C767A9">
        <w:rPr>
          <w:rFonts w:ascii="Arial" w:hAnsi="Arial" w:cs="Arial"/>
          <w:noProof/>
          <w:color w:val="000000" w:themeColor="text1"/>
          <w:sz w:val="56"/>
          <w:szCs w:val="56"/>
          <w:lang w:val="es-ES"/>
        </w:rPr>
        <w:t>Aspectos Generales</w:t>
      </w:r>
    </w:p>
    <w:p w:rsidR="00EE16C6" w:rsidRPr="004B3E73" w:rsidRDefault="00EE16C6" w:rsidP="004B3E73">
      <w:pPr>
        <w:rPr>
          <w:rFonts w:ascii="Arial" w:hAnsi="Arial" w:cs="Arial"/>
          <w:b/>
          <w:bCs/>
          <w:noProof/>
          <w:sz w:val="44"/>
          <w:szCs w:val="44"/>
          <w:lang w:val="es-ES"/>
        </w:rPr>
      </w:pPr>
    </w:p>
    <w:p w:rsidR="00EE16C6" w:rsidRPr="00996092" w:rsidRDefault="00EE16C6" w:rsidP="004B3E73">
      <w:pPr>
        <w:pStyle w:val="Prrafodelista"/>
        <w:numPr>
          <w:ilvl w:val="0"/>
          <w:numId w:val="10"/>
        </w:numPr>
        <w:jc w:val="left"/>
        <w:rPr>
          <w:rFonts w:ascii="Arial" w:hAnsi="Arial" w:cs="Arial"/>
          <w:b/>
          <w:bCs/>
          <w:noProof/>
          <w:color w:val="0070C0"/>
          <w:sz w:val="44"/>
          <w:szCs w:val="44"/>
          <w:lang w:val="es-ES"/>
        </w:rPr>
      </w:pPr>
      <w:r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ES"/>
        </w:rPr>
        <w:t>Objetivo</w:t>
      </w:r>
      <w:r w:rsidR="00C767A9"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ES"/>
        </w:rPr>
        <w:t xml:space="preserve"> del documento</w:t>
      </w:r>
    </w:p>
    <w:p w:rsidR="00C767A9" w:rsidRPr="00C767A9" w:rsidRDefault="00C767A9" w:rsidP="00C767A9">
      <w:pPr>
        <w:rPr>
          <w:sz w:val="36"/>
          <w:szCs w:val="36"/>
          <w:lang w:val="es-SV"/>
        </w:rPr>
      </w:pPr>
      <w:r w:rsidRPr="00C767A9">
        <w:rPr>
          <w:sz w:val="36"/>
          <w:szCs w:val="36"/>
          <w:lang w:val="es-SV"/>
        </w:rPr>
        <w:t>Dar a conocer de una forma detallada todas las herramientas utilizadas para la creación del juego y a su vez poder crear uno en un futuro.</w:t>
      </w:r>
    </w:p>
    <w:p w:rsidR="00C767A9" w:rsidRPr="00C767A9" w:rsidRDefault="00C767A9" w:rsidP="00C767A9">
      <w:pPr>
        <w:rPr>
          <w:sz w:val="36"/>
          <w:szCs w:val="36"/>
          <w:lang w:val="es-SV"/>
        </w:rPr>
      </w:pPr>
    </w:p>
    <w:p w:rsidR="00EE16C6" w:rsidRPr="00996092" w:rsidRDefault="00C767A9" w:rsidP="004B3E73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</w:pPr>
      <w:r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  <w:t>Descripción General</w:t>
      </w:r>
    </w:p>
    <w:p w:rsidR="00C767A9" w:rsidRPr="00C767A9" w:rsidRDefault="00C767A9" w:rsidP="00C767A9">
      <w:pPr>
        <w:rPr>
          <w:sz w:val="36"/>
          <w:szCs w:val="36"/>
          <w:lang w:val="es-SV"/>
        </w:rPr>
      </w:pPr>
      <w:r w:rsidRPr="00C767A9">
        <w:rPr>
          <w:sz w:val="36"/>
          <w:szCs w:val="36"/>
          <w:lang w:val="es-SV"/>
        </w:rPr>
        <w:t>El juego consiste en una nave la cual lanza una pelota, esta pelota irá destruyendo bloques hasta romperlos todos, a su vez existe un sistema de vidas este ira disminuyendo a medida que la pelota toque un área que no sea la nave, ganará al destruir todos los bloques.</w:t>
      </w:r>
    </w:p>
    <w:p w:rsidR="00C767A9" w:rsidRDefault="00C767A9" w:rsidP="00EE16C6">
      <w:pPr>
        <w:rPr>
          <w:rFonts w:ascii="Arial" w:hAnsi="Arial" w:cs="Arial"/>
          <w:noProof/>
          <w:sz w:val="44"/>
          <w:szCs w:val="44"/>
          <w:lang w:val="es-SV"/>
        </w:rPr>
      </w:pPr>
    </w:p>
    <w:p w:rsidR="00E13D6D" w:rsidRPr="00996092" w:rsidRDefault="00C767A9" w:rsidP="00E13D6D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</w:pPr>
      <w:r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  <w:t>Software Utilizado</w:t>
      </w:r>
    </w:p>
    <w:p w:rsidR="00C767A9" w:rsidRPr="00C767A9" w:rsidRDefault="00C767A9" w:rsidP="00C767A9">
      <w:pPr>
        <w:rPr>
          <w:sz w:val="36"/>
          <w:szCs w:val="36"/>
          <w:lang w:val="es-SV"/>
        </w:rPr>
      </w:pPr>
      <w:r w:rsidRPr="00C767A9">
        <w:rPr>
          <w:sz w:val="36"/>
          <w:szCs w:val="36"/>
          <w:lang w:val="es-SV"/>
        </w:rPr>
        <w:t>Para la creación del juego, se hizo uso de Rider versión 2019.3.4, con .Net Framework 4.8, y para manejo de los datos se utilizo PostgresSQL 12 con PgAdmin4 y adicional Npgsql para la conexión a la base de datos.</w:t>
      </w:r>
    </w:p>
    <w:p w:rsidR="00C767A9" w:rsidRDefault="00C767A9" w:rsidP="00EE16C6">
      <w:pPr>
        <w:rPr>
          <w:rFonts w:ascii="Arial" w:hAnsi="Arial" w:cs="Arial"/>
          <w:noProof/>
          <w:sz w:val="44"/>
          <w:szCs w:val="44"/>
          <w:lang w:val="es-SV"/>
        </w:rPr>
      </w:pPr>
    </w:p>
    <w:p w:rsidR="00C767A9" w:rsidRDefault="00C767A9" w:rsidP="00EE16C6">
      <w:pPr>
        <w:rPr>
          <w:rFonts w:ascii="Arial" w:hAnsi="Arial" w:cs="Arial"/>
          <w:noProof/>
          <w:sz w:val="44"/>
          <w:szCs w:val="44"/>
          <w:lang w:val="es-SV"/>
        </w:rPr>
      </w:pPr>
    </w:p>
    <w:p w:rsidR="00C767A9" w:rsidRDefault="00C767A9" w:rsidP="00EE16C6">
      <w:pPr>
        <w:rPr>
          <w:rFonts w:ascii="Arial" w:hAnsi="Arial" w:cs="Arial"/>
          <w:noProof/>
          <w:sz w:val="44"/>
          <w:szCs w:val="44"/>
          <w:lang w:val="es-SV"/>
        </w:rPr>
      </w:pPr>
    </w:p>
    <w:p w:rsidR="00C767A9" w:rsidRDefault="00C767A9" w:rsidP="00C767A9">
      <w:pPr>
        <w:jc w:val="center"/>
        <w:rPr>
          <w:rFonts w:ascii="Arial" w:hAnsi="Arial" w:cs="Arial"/>
          <w:noProof/>
          <w:sz w:val="56"/>
          <w:szCs w:val="56"/>
          <w:lang w:val="es-SV"/>
        </w:rPr>
      </w:pPr>
      <w:r w:rsidRPr="00C767A9">
        <w:rPr>
          <w:rFonts w:ascii="Arial" w:hAnsi="Arial" w:cs="Arial"/>
          <w:noProof/>
          <w:sz w:val="56"/>
          <w:szCs w:val="56"/>
          <w:lang w:val="es-SV"/>
        </w:rPr>
        <w:lastRenderedPageBreak/>
        <w:t>Modelos Utilizados</w:t>
      </w:r>
    </w:p>
    <w:p w:rsidR="00C767A9" w:rsidRDefault="00C767A9" w:rsidP="00C767A9">
      <w:pPr>
        <w:jc w:val="center"/>
        <w:rPr>
          <w:rFonts w:ascii="Arial" w:hAnsi="Arial" w:cs="Arial"/>
          <w:noProof/>
          <w:sz w:val="56"/>
          <w:szCs w:val="56"/>
          <w:lang w:val="es-SV"/>
        </w:rPr>
      </w:pPr>
      <w:r>
        <w:rPr>
          <w:rFonts w:ascii="Arial" w:hAnsi="Arial" w:cs="Arial"/>
          <w:noProof/>
          <w:sz w:val="52"/>
          <w:szCs w:val="52"/>
          <w:lang w:val="es-SV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520700</wp:posOffset>
                </wp:positionH>
                <wp:positionV relativeFrom="paragraph">
                  <wp:posOffset>24765</wp:posOffset>
                </wp:positionV>
                <wp:extent cx="4775200" cy="0"/>
                <wp:effectExtent l="25400" t="76200" r="0" b="889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520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34FB0" id="Conector recto 2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pt,1.95pt" to="417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" strokecolor="black [3200]">
                <v:stroke startarrow="open" endarrow="open"/>
              </v:line>
            </w:pict>
          </mc:Fallback>
        </mc:AlternateContent>
      </w:r>
    </w:p>
    <w:p w:rsidR="00C767A9" w:rsidRPr="00996092" w:rsidRDefault="00C767A9" w:rsidP="004B3E73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noProof/>
          <w:color w:val="0070C0"/>
          <w:sz w:val="52"/>
          <w:szCs w:val="52"/>
          <w:lang w:val="es-SV"/>
        </w:rPr>
      </w:pPr>
      <w:r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  <w:t>UML Diagrama de c</w:t>
      </w:r>
      <w:r w:rsidR="00C62CD5"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  <w:t>asos de uso</w:t>
      </w: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 w:rsidRPr="00C767A9">
        <w:rPr>
          <w:rFonts w:asciiTheme="majorHAnsi" w:hAnsiTheme="majorHAnsi" w:cs="Arial"/>
          <w:noProof/>
          <w:sz w:val="36"/>
          <w:szCs w:val="36"/>
          <w:lang w:val="es-SV"/>
        </w:rPr>
        <w:t>El código de nuestro juego, esta basado en el siguiente diagrama de c</w:t>
      </w:r>
      <w:r w:rsidR="00C62CD5">
        <w:rPr>
          <w:rFonts w:asciiTheme="majorHAnsi" w:hAnsiTheme="majorHAnsi" w:cs="Arial"/>
          <w:noProof/>
          <w:sz w:val="36"/>
          <w:szCs w:val="36"/>
          <w:lang w:val="es-SV"/>
        </w:rPr>
        <w:t>asos de uso para una visualización mas entendible con el usuario</w:t>
      </w:r>
      <w:r w:rsidRPr="00C767A9">
        <w:rPr>
          <w:rFonts w:asciiTheme="majorHAnsi" w:hAnsiTheme="majorHAnsi" w:cs="Arial"/>
          <w:noProof/>
          <w:sz w:val="36"/>
          <w:szCs w:val="36"/>
          <w:lang w:val="es-SV"/>
        </w:rPr>
        <w:t>:</w:t>
      </w:r>
    </w:p>
    <w:p w:rsidR="00C767A9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drawing>
          <wp:inline distT="0" distB="0" distL="0" distR="0" wp14:anchorId="3FF170A7" wp14:editId="2C7B8EDC">
            <wp:extent cx="5943600" cy="45605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-Page-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 xml:space="preserve">En el diagrama podemos ver como el usuario player quien es el juagador puede interactuar con 3 distintos botones, al dar clic al </w:t>
      </w:r>
      <w:r>
        <w:rPr>
          <w:rFonts w:asciiTheme="majorHAnsi" w:hAnsiTheme="majorHAnsi" w:cs="Arial"/>
          <w:noProof/>
          <w:sz w:val="36"/>
          <w:szCs w:val="36"/>
          <w:lang w:val="es-SV"/>
        </w:rPr>
        <w:lastRenderedPageBreak/>
        <w:t>botón iniciar juego se mandara a un registro en este se validará si esta ya registrado o no, todo esto viene interactuado en conjunto con la base de datos quien nos brinda esa información, validada esta información el jugador puede comenzar el juego.</w:t>
      </w:r>
    </w:p>
    <w:p w:rsidR="00C62CD5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>Tambien en el botón de mostrarTop el jugador podra visualizar quienes son los primeros 10 puntajes altos, esto viene dado por la base de datos quien brinda los datos</w:t>
      </w:r>
    </w:p>
    <w:p w:rsidR="00C62CD5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>Y por último tenemos el botón salir el cual no interactua con la base de datos y en este se cierra la aplicación.</w:t>
      </w: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62CD5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62CD5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62CD5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62CD5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62CD5" w:rsidRPr="00996092" w:rsidRDefault="00C62CD5" w:rsidP="00C62CD5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noProof/>
          <w:color w:val="0070C0"/>
          <w:sz w:val="52"/>
          <w:szCs w:val="52"/>
          <w:lang w:val="es-SV"/>
        </w:rPr>
      </w:pPr>
      <w:r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  <w:lastRenderedPageBreak/>
        <w:t>UML Diagrama de clases</w:t>
      </w:r>
    </w:p>
    <w:p w:rsidR="00C62CD5" w:rsidRDefault="00C62CD5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C62CD5" w:rsidRDefault="00013ED8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drawing>
          <wp:inline distT="0" distB="0" distL="0" distR="0">
            <wp:extent cx="6032500" cy="7187111"/>
            <wp:effectExtent l="0" t="0" r="0" b="127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es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91" cy="7194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lastRenderedPageBreak/>
        <w:t xml:space="preserve">Como podemos observar en el diagrama tenemos </w:t>
      </w:r>
      <w:r w:rsidR="006633FA">
        <w:rPr>
          <w:rFonts w:asciiTheme="majorHAnsi" w:hAnsiTheme="majorHAnsi" w:cs="Arial"/>
          <w:noProof/>
          <w:sz w:val="36"/>
          <w:szCs w:val="36"/>
          <w:lang w:val="es-SV"/>
        </w:rPr>
        <w:t>como elemento principal el UserControl de Game.cs, en el cual tenemos los métodos necesarios para el funcionamiento del juego, como por ejemplo LoadTiles() que es un método que nos ayuda a cargar todos los bloques que usaremos.</w:t>
      </w:r>
    </w:p>
    <w:p w:rsidR="006633FA" w:rsidRDefault="006633FA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>En la clase ConnectionDB nos conectamos a la base de datos, esto ayuda a que pgAdmin se conecte a Rider.</w:t>
      </w:r>
    </w:p>
    <w:p w:rsidR="006633FA" w:rsidRDefault="006633FA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>Luego tenemos FormMenu encontramos el Menú principal, en este menú tenemos 3 opciones, iniciar juego, mostrar top y salir, cada uno cambia con los demás formularios y user control, al dar clic a iniciar juego se mostrará el FormRegister allí se pedirá el usuario para empezar a jugar al ingresarlo se guardará en la base de datos y pasara a mostrarse el userControl del juego para empezar a jugar; al dar clic a MostrarTop se cambiara al FormTop10 en el cual se mostrarán los 10 mayores puntajes.</w:t>
      </w:r>
    </w:p>
    <w:p w:rsidR="006633FA" w:rsidRDefault="006633FA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>En las clases DataGame y PlayerData se guardará información para el juego y para el jugador, en DataGame tendremos variables las cuales hacen la funcionabilidad del puntaje, sistema de vidas, entre otros y en PlayerData información de cada jugador, su usuario y puntaje.</w:t>
      </w:r>
    </w:p>
    <w:p w:rsidR="00013ED8" w:rsidRDefault="00013ED8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>La clase CustomPictureBox se utiliza para poder realizar cada golpe a un bloque y asi poder cambiar de sprites, entre otras cosas.</w:t>
      </w:r>
    </w:p>
    <w:p w:rsidR="006633FA" w:rsidRDefault="00013ED8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>Por último la clase Player será utilizada cada vez que se necesite crear un nuevo jugador y a su vez un nuevo puntaje.</w:t>
      </w:r>
    </w:p>
    <w:p w:rsidR="00C767A9" w:rsidRDefault="00C767A9" w:rsidP="00C767A9">
      <w:pPr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BC19AA" w:rsidRPr="00996092" w:rsidRDefault="00BC19AA" w:rsidP="004B3E73">
      <w:pPr>
        <w:pStyle w:val="Prrafodelista"/>
        <w:numPr>
          <w:ilvl w:val="0"/>
          <w:numId w:val="10"/>
        </w:numPr>
        <w:jc w:val="left"/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</w:pPr>
      <w:r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  <w:lastRenderedPageBreak/>
        <w:t xml:space="preserve">Diagrama relacional normalizado </w:t>
      </w:r>
      <w:r w:rsidR="004B3E73"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  <w:t xml:space="preserve">      </w:t>
      </w:r>
      <w:r w:rsidRPr="00996092">
        <w:rPr>
          <w:rFonts w:ascii="Arial" w:hAnsi="Arial" w:cs="Arial"/>
          <w:b/>
          <w:bCs/>
          <w:noProof/>
          <w:color w:val="0070C0"/>
          <w:sz w:val="44"/>
          <w:szCs w:val="44"/>
          <w:lang w:val="es-SV"/>
        </w:rPr>
        <w:t>de la base de datos</w:t>
      </w:r>
    </w:p>
    <w:p w:rsidR="00BC19AA" w:rsidRDefault="00BC19AA" w:rsidP="00BC19AA">
      <w:pPr>
        <w:jc w:val="center"/>
        <w:rPr>
          <w:rFonts w:ascii="Arial" w:hAnsi="Arial" w:cs="Arial"/>
          <w:b/>
          <w:bCs/>
          <w:noProof/>
          <w:sz w:val="44"/>
          <w:szCs w:val="44"/>
          <w:lang w:val="es-SV"/>
        </w:rPr>
      </w:pPr>
    </w:p>
    <w:p w:rsidR="00BC19AA" w:rsidRDefault="00BC19AA" w:rsidP="00BC19AA">
      <w:pPr>
        <w:jc w:val="right"/>
        <w:rPr>
          <w:rFonts w:ascii="Arial" w:hAnsi="Arial" w:cs="Arial"/>
          <w:b/>
          <w:bCs/>
          <w:noProof/>
          <w:sz w:val="44"/>
          <w:szCs w:val="44"/>
          <w:lang w:val="es-SV"/>
        </w:rPr>
      </w:pPr>
    </w:p>
    <w:p w:rsidR="00BC19AA" w:rsidRDefault="00013ED8" w:rsidP="00BC19AA">
      <w:pPr>
        <w:rPr>
          <w:rFonts w:ascii="Arial" w:hAnsi="Arial" w:cs="Arial"/>
          <w:b/>
          <w:bCs/>
          <w:noProof/>
          <w:sz w:val="44"/>
          <w:szCs w:val="44"/>
          <w:lang w:val="es-SV"/>
        </w:rPr>
      </w:pPr>
      <w:r>
        <w:rPr>
          <w:rFonts w:ascii="Arial" w:hAnsi="Arial" w:cs="Arial"/>
          <w:b/>
          <w:bCs/>
          <w:noProof/>
          <w:sz w:val="44"/>
          <w:szCs w:val="44"/>
          <w:lang w:val="es-SV"/>
        </w:rPr>
        <w:drawing>
          <wp:inline distT="0" distB="0" distL="0" distR="0">
            <wp:extent cx="5778500" cy="1955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Entidad Relació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A" w:rsidRDefault="00BC19AA" w:rsidP="00BC19AA">
      <w:pPr>
        <w:rPr>
          <w:rFonts w:ascii="Arial" w:hAnsi="Arial" w:cs="Arial"/>
          <w:b/>
          <w:bCs/>
          <w:noProof/>
          <w:sz w:val="44"/>
          <w:szCs w:val="44"/>
          <w:lang w:val="es-SV"/>
        </w:rPr>
      </w:pPr>
    </w:p>
    <w:p w:rsidR="00BC19AA" w:rsidRPr="00BC19AA" w:rsidRDefault="00BC19AA" w:rsidP="00BC19AA">
      <w:pPr>
        <w:rPr>
          <w:rFonts w:ascii="Arial" w:hAnsi="Arial" w:cs="Arial"/>
          <w:b/>
          <w:bCs/>
          <w:noProof/>
          <w:sz w:val="44"/>
          <w:szCs w:val="44"/>
          <w:lang w:val="es-SV"/>
        </w:rPr>
      </w:pPr>
      <w:r>
        <w:rPr>
          <w:rFonts w:ascii="Arial" w:hAnsi="Arial" w:cs="Arial"/>
          <w:b/>
          <w:bCs/>
          <w:noProof/>
          <w:sz w:val="44"/>
          <w:szCs w:val="44"/>
          <w:lang w:val="es-SV"/>
        </w:rPr>
        <w:t xml:space="preserve">  </w:t>
      </w:r>
    </w:p>
    <w:p w:rsidR="00BC19AA" w:rsidRDefault="00BC19AA" w:rsidP="00BC19AA">
      <w:pPr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 xml:space="preserve">El diagrama presentado nos muestra dos tablas, la tabla player para relacionar al jugador mediante su </w:t>
      </w:r>
      <w:r w:rsidR="00013ED8">
        <w:rPr>
          <w:rFonts w:asciiTheme="majorHAnsi" w:hAnsiTheme="majorHAnsi" w:cs="Arial"/>
          <w:noProof/>
          <w:sz w:val="36"/>
          <w:szCs w:val="36"/>
          <w:lang w:val="es-SV"/>
        </w:rPr>
        <w:t xml:space="preserve">id de usuario y  u </w:t>
      </w:r>
      <w:r>
        <w:rPr>
          <w:rFonts w:asciiTheme="majorHAnsi" w:hAnsiTheme="majorHAnsi" w:cs="Arial"/>
          <w:noProof/>
          <w:sz w:val="36"/>
          <w:szCs w:val="36"/>
          <w:lang w:val="es-SV"/>
        </w:rPr>
        <w:t xml:space="preserve">nombre de usuario, y la tabla score nos permite guardar mas especificamente la informacion del puntaje junto a su nombre de usuario teniendo como llave foranea el </w:t>
      </w:r>
      <w:r w:rsidR="00013ED8">
        <w:rPr>
          <w:rFonts w:asciiTheme="majorHAnsi" w:hAnsiTheme="majorHAnsi" w:cs="Arial"/>
          <w:noProof/>
          <w:sz w:val="36"/>
          <w:szCs w:val="36"/>
          <w:lang w:val="es-SV"/>
        </w:rPr>
        <w:t>id del usuario.</w:t>
      </w:r>
    </w:p>
    <w:p w:rsidR="00BC19AA" w:rsidRDefault="00BC19AA" w:rsidP="00BC19AA">
      <w:pPr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BC19AA" w:rsidRDefault="00BC19AA" w:rsidP="00BC19AA">
      <w:pPr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BC19AA" w:rsidRDefault="00BC19AA" w:rsidP="00BC19AA">
      <w:pPr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BC19AA" w:rsidRDefault="00BC19AA" w:rsidP="00BC19AA">
      <w:pPr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BC19AA" w:rsidRDefault="00BC19AA" w:rsidP="00BC19AA">
      <w:pPr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4B3E73" w:rsidRDefault="00BC19AA" w:rsidP="004B3E73">
      <w:pPr>
        <w:spacing w:line="240" w:lineRule="auto"/>
        <w:jc w:val="center"/>
        <w:rPr>
          <w:rFonts w:asciiTheme="majorHAnsi" w:hAnsiTheme="majorHAnsi" w:cs="Arial"/>
          <w:noProof/>
          <w:sz w:val="72"/>
          <w:szCs w:val="72"/>
          <w:lang w:val="es-SV"/>
        </w:rPr>
      </w:pPr>
      <w:r>
        <w:rPr>
          <w:rFonts w:ascii="Arial" w:hAnsi="Arial" w:cs="Arial"/>
          <w:noProof/>
          <w:sz w:val="52"/>
          <w:szCs w:val="52"/>
          <w:lang w:val="es-SV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8A727E" wp14:editId="34571C3F">
                <wp:simplePos x="0" y="0"/>
                <wp:positionH relativeFrom="column">
                  <wp:posOffset>417195</wp:posOffset>
                </wp:positionH>
                <wp:positionV relativeFrom="paragraph">
                  <wp:posOffset>627380</wp:posOffset>
                </wp:positionV>
                <wp:extent cx="4909457" cy="0"/>
                <wp:effectExtent l="25400" t="76200" r="0" b="8890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94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65B700" id="Conector recto 3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85pt,49.4pt" to="419.4pt,49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" strokecolor="black [3200]">
                <v:stroke startarrow="open" endarrow="open"/>
              </v:line>
            </w:pict>
          </mc:Fallback>
        </mc:AlternateContent>
      </w:r>
      <w:r>
        <w:rPr>
          <w:rFonts w:asciiTheme="majorHAnsi" w:hAnsiTheme="majorHAnsi" w:cs="Arial"/>
          <w:noProof/>
          <w:sz w:val="72"/>
          <w:szCs w:val="72"/>
          <w:lang w:val="es-SV"/>
        </w:rPr>
        <w:t>Conceptos t</w:t>
      </w:r>
      <w:r w:rsidR="004B3E73">
        <w:rPr>
          <w:rFonts w:asciiTheme="majorHAnsi" w:hAnsiTheme="majorHAnsi" w:cs="Arial"/>
          <w:noProof/>
          <w:sz w:val="72"/>
          <w:szCs w:val="72"/>
          <w:lang w:val="es-SV"/>
        </w:rPr>
        <w:t>é</w:t>
      </w:r>
      <w:r>
        <w:rPr>
          <w:rFonts w:asciiTheme="majorHAnsi" w:hAnsiTheme="majorHAnsi" w:cs="Arial"/>
          <w:noProof/>
          <w:sz w:val="72"/>
          <w:szCs w:val="72"/>
          <w:lang w:val="es-SV"/>
        </w:rPr>
        <w:t>cnicos</w:t>
      </w:r>
    </w:p>
    <w:p w:rsidR="004B3E73" w:rsidRPr="004B3E73" w:rsidRDefault="004B3E73" w:rsidP="004B3E73">
      <w:pPr>
        <w:spacing w:line="240" w:lineRule="auto"/>
        <w:jc w:val="center"/>
        <w:rPr>
          <w:rFonts w:asciiTheme="majorHAnsi" w:hAnsiTheme="majorHAnsi" w:cs="Arial"/>
          <w:noProof/>
          <w:sz w:val="72"/>
          <w:szCs w:val="72"/>
          <w:lang w:val="es-SV"/>
        </w:rPr>
      </w:pPr>
    </w:p>
    <w:p w:rsidR="00E13D6D" w:rsidRPr="00996092" w:rsidRDefault="004B3E73" w:rsidP="00E13D6D">
      <w:pPr>
        <w:spacing w:line="240" w:lineRule="auto"/>
        <w:jc w:val="left"/>
        <w:rPr>
          <w:rFonts w:asciiTheme="majorHAnsi" w:hAnsiTheme="majorHAnsi" w:cs="Arial"/>
          <w:b/>
          <w:bCs/>
          <w:noProof/>
          <w:color w:val="0070C0"/>
          <w:sz w:val="44"/>
          <w:szCs w:val="44"/>
          <w:lang w:val="es-SV"/>
        </w:rPr>
      </w:pPr>
      <w:r w:rsidRPr="00996092">
        <w:rPr>
          <w:rFonts w:asciiTheme="majorHAnsi" w:hAnsiTheme="majorHAnsi" w:cs="Arial"/>
          <w:b/>
          <w:bCs/>
          <w:noProof/>
          <w:color w:val="0070C0"/>
          <w:sz w:val="44"/>
          <w:szCs w:val="44"/>
          <w:lang w:val="es-SV"/>
        </w:rPr>
        <w:t>Implementación de la interfaz gráfica</w:t>
      </w:r>
      <w:r w:rsidR="007151A0" w:rsidRPr="00996092">
        <w:rPr>
          <w:rFonts w:asciiTheme="majorHAnsi" w:hAnsiTheme="majorHAnsi" w:cs="Arial"/>
          <w:b/>
          <w:bCs/>
          <w:noProof/>
          <w:color w:val="0070C0"/>
          <w:sz w:val="44"/>
          <w:szCs w:val="44"/>
          <w:lang w:val="es-SV"/>
        </w:rPr>
        <w:t xml:space="preserve"> </w:t>
      </w:r>
      <w:r w:rsidR="00E13D6D" w:rsidRPr="00996092">
        <w:rPr>
          <w:rFonts w:asciiTheme="majorHAnsi" w:hAnsiTheme="majorHAnsi" w:cs="Arial"/>
          <w:b/>
          <w:bCs/>
          <w:noProof/>
          <w:color w:val="0070C0"/>
          <w:sz w:val="44"/>
          <w:szCs w:val="44"/>
          <w:lang w:val="es-SV"/>
        </w:rPr>
        <w:t>(vista)</w:t>
      </w:r>
    </w:p>
    <w:p w:rsidR="00E13D6D" w:rsidRPr="00E13D6D" w:rsidRDefault="00B674D5" w:rsidP="00E13D6D">
      <w:pPr>
        <w:pStyle w:val="Prrafodelista"/>
        <w:spacing w:line="240" w:lineRule="auto"/>
        <w:ind w:left="1337"/>
        <w:jc w:val="left"/>
        <w:rPr>
          <w:rFonts w:asciiTheme="majorHAnsi" w:hAnsiTheme="majorHAnsi" w:cs="Arial"/>
          <w:b/>
          <w:bCs/>
          <w:noProof/>
          <w:sz w:val="44"/>
          <w:szCs w:val="44"/>
          <w:lang w:val="es-SV"/>
        </w:rPr>
      </w:pPr>
      <w:r w:rsidRPr="00996092">
        <w:rPr>
          <w:rFonts w:asciiTheme="majorHAnsi" w:hAnsiTheme="majorHAnsi" w:cs="Arial"/>
          <w:b/>
          <w:bCs/>
          <w:noProof/>
          <w:color w:val="FF0000"/>
          <w:sz w:val="44"/>
          <w:szCs w:val="44"/>
          <w:lang w:val="es-SV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68036</wp:posOffset>
                </wp:positionV>
                <wp:extent cx="5544185" cy="45719"/>
                <wp:effectExtent l="0" t="25400" r="18415" b="81915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4418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2125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4" o:spid="_x0000_s1026" type="#_x0000_t32" style="position:absolute;margin-left:-10.3pt;margin-top:5.35pt;width:436.5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" strokecolor="#2683c6 [3205]">
                <v:stroke endarrow="open"/>
              </v:shape>
            </w:pict>
          </mc:Fallback>
        </mc:AlternateContent>
      </w:r>
    </w:p>
    <w:p w:rsidR="004B3E73" w:rsidRDefault="004B3E73" w:rsidP="004B3E73">
      <w:pPr>
        <w:spacing w:line="240" w:lineRule="auto"/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 xml:space="preserve">La interfaz gráfica de nuestro programa consiste en </w:t>
      </w:r>
      <w:r w:rsidR="00E13D6D">
        <w:rPr>
          <w:rFonts w:asciiTheme="majorHAnsi" w:hAnsiTheme="majorHAnsi" w:cs="Arial"/>
          <w:noProof/>
          <w:sz w:val="36"/>
          <w:szCs w:val="36"/>
          <w:lang w:val="es-SV"/>
        </w:rPr>
        <w:t>una ventana de formulario en la cual se irá cambiando de user control, esta ventana tiene tres botones de iniciar juego, mostrar el top 10 y salir, un label en el cual se muestra nuestro logo del juego, ademas de un tablelayoutpanel para mantener todo de una manera ordenada.</w:t>
      </w:r>
    </w:p>
    <w:p w:rsidR="00E13D6D" w:rsidRDefault="00E13D6D" w:rsidP="004B3E73">
      <w:pPr>
        <w:spacing w:line="240" w:lineRule="auto"/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sz w:val="36"/>
          <w:szCs w:val="36"/>
          <w:lang w:val="es-SV"/>
        </w:rPr>
        <w:t xml:space="preserve">Tenemos los siguientes user controls </w:t>
      </w:r>
      <w:r w:rsidR="006633FA">
        <w:rPr>
          <w:rFonts w:asciiTheme="majorHAnsi" w:hAnsiTheme="majorHAnsi" w:cs="Arial"/>
          <w:noProof/>
          <w:sz w:val="36"/>
          <w:szCs w:val="36"/>
          <w:lang w:val="es-SV"/>
        </w:rPr>
        <w:t xml:space="preserve">y formularios </w:t>
      </w:r>
      <w:r>
        <w:rPr>
          <w:rFonts w:asciiTheme="majorHAnsi" w:hAnsiTheme="majorHAnsi" w:cs="Arial"/>
          <w:noProof/>
          <w:sz w:val="36"/>
          <w:szCs w:val="36"/>
          <w:lang w:val="es-SV"/>
        </w:rPr>
        <w:t>utilizados en nuestro programa:</w:t>
      </w:r>
    </w:p>
    <w:p w:rsidR="00E13D6D" w:rsidRDefault="00E13D6D" w:rsidP="004B3E73">
      <w:pPr>
        <w:spacing w:line="240" w:lineRule="auto"/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E13D6D" w:rsidRPr="007151A0" w:rsidRDefault="00E13D6D" w:rsidP="004B3E73">
      <w:pPr>
        <w:spacing w:line="240" w:lineRule="auto"/>
        <w:jc w:val="left"/>
        <w:rPr>
          <w:rFonts w:asciiTheme="majorHAnsi" w:hAnsiTheme="majorHAnsi" w:cs="Arial"/>
          <w:i/>
          <w:iCs/>
          <w:noProof/>
          <w:sz w:val="36"/>
          <w:szCs w:val="36"/>
        </w:rPr>
      </w:pPr>
      <w:r w:rsidRPr="007151A0">
        <w:rPr>
          <w:rFonts w:asciiTheme="majorHAnsi" w:hAnsiTheme="majorHAnsi" w:cs="Arial"/>
          <w:i/>
          <w:iCs/>
          <w:noProof/>
          <w:sz w:val="36"/>
          <w:szCs w:val="36"/>
        </w:rPr>
        <w:t>Game.UserControl.cs</w:t>
      </w:r>
    </w:p>
    <w:p w:rsidR="00E13D6D" w:rsidRPr="007151A0" w:rsidRDefault="006633FA" w:rsidP="004B3E73">
      <w:pPr>
        <w:spacing w:line="240" w:lineRule="auto"/>
        <w:jc w:val="left"/>
        <w:rPr>
          <w:rFonts w:asciiTheme="majorHAnsi" w:hAnsiTheme="majorHAnsi" w:cs="Arial"/>
          <w:i/>
          <w:iCs/>
          <w:noProof/>
          <w:sz w:val="36"/>
          <w:szCs w:val="36"/>
        </w:rPr>
      </w:pPr>
      <w:r>
        <w:rPr>
          <w:rFonts w:asciiTheme="majorHAnsi" w:hAnsiTheme="majorHAnsi" w:cs="Arial"/>
          <w:i/>
          <w:iCs/>
          <w:noProof/>
          <w:sz w:val="36"/>
          <w:szCs w:val="36"/>
        </w:rPr>
        <w:t>FormRegister</w:t>
      </w:r>
      <w:r w:rsidR="00E13D6D" w:rsidRPr="007151A0">
        <w:rPr>
          <w:rFonts w:asciiTheme="majorHAnsi" w:hAnsiTheme="majorHAnsi" w:cs="Arial"/>
          <w:i/>
          <w:iCs/>
          <w:noProof/>
          <w:sz w:val="36"/>
          <w:szCs w:val="36"/>
        </w:rPr>
        <w:t>.cs</w:t>
      </w:r>
    </w:p>
    <w:p w:rsidR="00E13D6D" w:rsidRDefault="006633FA" w:rsidP="004B3E73">
      <w:pPr>
        <w:spacing w:line="240" w:lineRule="auto"/>
        <w:jc w:val="left"/>
        <w:rPr>
          <w:rFonts w:asciiTheme="majorHAnsi" w:hAnsiTheme="majorHAnsi" w:cs="Arial"/>
          <w:i/>
          <w:iCs/>
          <w:noProof/>
          <w:sz w:val="36"/>
          <w:szCs w:val="36"/>
        </w:rPr>
      </w:pPr>
      <w:r>
        <w:rPr>
          <w:rFonts w:asciiTheme="majorHAnsi" w:hAnsiTheme="majorHAnsi" w:cs="Arial"/>
          <w:i/>
          <w:iCs/>
          <w:noProof/>
          <w:sz w:val="36"/>
          <w:szCs w:val="36"/>
        </w:rPr>
        <w:t>Form</w:t>
      </w:r>
      <w:r w:rsidR="00E13D6D" w:rsidRPr="007151A0">
        <w:rPr>
          <w:rFonts w:asciiTheme="majorHAnsi" w:hAnsiTheme="majorHAnsi" w:cs="Arial"/>
          <w:i/>
          <w:iCs/>
          <w:noProof/>
          <w:sz w:val="36"/>
          <w:szCs w:val="36"/>
        </w:rPr>
        <w:t>Top10.cs</w:t>
      </w:r>
    </w:p>
    <w:p w:rsidR="006633FA" w:rsidRPr="007151A0" w:rsidRDefault="006633FA" w:rsidP="004B3E73">
      <w:pPr>
        <w:spacing w:line="240" w:lineRule="auto"/>
        <w:jc w:val="left"/>
        <w:rPr>
          <w:rFonts w:asciiTheme="majorHAnsi" w:hAnsiTheme="majorHAnsi" w:cs="Arial"/>
          <w:i/>
          <w:iCs/>
          <w:noProof/>
          <w:sz w:val="36"/>
          <w:szCs w:val="36"/>
        </w:rPr>
      </w:pPr>
      <w:r>
        <w:rPr>
          <w:rFonts w:asciiTheme="majorHAnsi" w:hAnsiTheme="majorHAnsi" w:cs="Arial"/>
          <w:i/>
          <w:iCs/>
          <w:noProof/>
          <w:sz w:val="36"/>
          <w:szCs w:val="36"/>
        </w:rPr>
        <w:t>FormMenu.cs</w:t>
      </w:r>
    </w:p>
    <w:p w:rsidR="006633FA" w:rsidRDefault="006633FA" w:rsidP="004B3E73">
      <w:pPr>
        <w:spacing w:line="240" w:lineRule="auto"/>
        <w:jc w:val="left"/>
        <w:rPr>
          <w:rFonts w:asciiTheme="majorHAnsi" w:hAnsiTheme="majorHAnsi" w:cs="Arial"/>
          <w:noProof/>
          <w:sz w:val="36"/>
          <w:szCs w:val="36"/>
        </w:rPr>
      </w:pPr>
    </w:p>
    <w:p w:rsidR="00E13D6D" w:rsidRDefault="00E13D6D" w:rsidP="004B3E73">
      <w:pPr>
        <w:spacing w:line="240" w:lineRule="auto"/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  <w:r w:rsidRPr="00E13D6D">
        <w:rPr>
          <w:rFonts w:asciiTheme="majorHAnsi" w:hAnsiTheme="majorHAnsi" w:cs="Arial"/>
          <w:noProof/>
          <w:sz w:val="36"/>
          <w:szCs w:val="36"/>
          <w:lang w:val="es-SV"/>
        </w:rPr>
        <w:t xml:space="preserve">Cada uno tiene una funcionalidad, el </w:t>
      </w:r>
      <w:r>
        <w:rPr>
          <w:rFonts w:asciiTheme="majorHAnsi" w:hAnsiTheme="majorHAnsi" w:cs="Arial"/>
          <w:noProof/>
          <w:sz w:val="36"/>
          <w:szCs w:val="36"/>
          <w:lang w:val="es-SV"/>
        </w:rPr>
        <w:t xml:space="preserve">Game.UserControl es utilizado para cargar todo el juego, el Register.UserControl es utlizado para </w:t>
      </w:r>
      <w:r w:rsidR="007151A0">
        <w:rPr>
          <w:rFonts w:asciiTheme="majorHAnsi" w:hAnsiTheme="majorHAnsi" w:cs="Arial"/>
          <w:noProof/>
          <w:sz w:val="36"/>
          <w:szCs w:val="36"/>
          <w:lang w:val="es-SV"/>
        </w:rPr>
        <w:t>guardar el nombre del usuario que desea jugar y el Top10.UserControl es para mostrar los primeros 10 jugadores que tienen el mayor puntaje.</w:t>
      </w:r>
    </w:p>
    <w:p w:rsidR="007151A0" w:rsidRDefault="007151A0" w:rsidP="004B3E73">
      <w:pPr>
        <w:spacing w:line="240" w:lineRule="auto"/>
        <w:jc w:val="left"/>
        <w:rPr>
          <w:rFonts w:asciiTheme="majorHAnsi" w:hAnsiTheme="majorHAnsi" w:cs="Arial"/>
          <w:noProof/>
          <w:sz w:val="36"/>
          <w:szCs w:val="36"/>
          <w:lang w:val="es-SV"/>
        </w:rPr>
      </w:pPr>
    </w:p>
    <w:p w:rsidR="007151A0" w:rsidRPr="00996092" w:rsidRDefault="007151A0" w:rsidP="007151A0">
      <w:pPr>
        <w:spacing w:line="240" w:lineRule="auto"/>
        <w:rPr>
          <w:rFonts w:asciiTheme="majorHAnsi" w:hAnsiTheme="majorHAnsi" w:cs="Arial"/>
          <w:b/>
          <w:bCs/>
          <w:noProof/>
          <w:color w:val="0070C0"/>
          <w:sz w:val="44"/>
          <w:szCs w:val="44"/>
          <w:lang w:val="es-SV"/>
        </w:rPr>
      </w:pPr>
      <w:r w:rsidRPr="00996092">
        <w:rPr>
          <w:rFonts w:asciiTheme="majorHAnsi" w:hAnsiTheme="majorHAnsi" w:cs="Arial"/>
          <w:b/>
          <w:bCs/>
          <w:noProof/>
          <w:color w:val="0070C0"/>
          <w:sz w:val="44"/>
          <w:szCs w:val="44"/>
          <w:lang w:val="es-SV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419099</wp:posOffset>
                </wp:positionV>
                <wp:extent cx="5930900" cy="45719"/>
                <wp:effectExtent l="0" t="25400" r="63500" b="6921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0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49CBA" id="Conector recto de flecha 35" o:spid="_x0000_s1026" type="#_x0000_t32" style="position:absolute;margin-left:-18pt;margin-top:33pt;width:467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" strokecolor="#2683c6 [3205]" strokeweight=".5pt">
                <v:stroke endarrow="block" joinstyle="miter"/>
              </v:shape>
            </w:pict>
          </mc:Fallback>
        </mc:AlternateContent>
      </w:r>
      <w:r w:rsidRPr="00996092">
        <w:rPr>
          <w:rFonts w:asciiTheme="majorHAnsi" w:hAnsiTheme="majorHAnsi" w:cs="Arial"/>
          <w:b/>
          <w:bCs/>
          <w:noProof/>
          <w:color w:val="0070C0"/>
          <w:sz w:val="44"/>
          <w:szCs w:val="44"/>
          <w:lang w:val="es-SV"/>
        </w:rPr>
        <w:t>Manejo de clases en modelo</w:t>
      </w:r>
      <w:r w:rsidR="00C62CD5" w:rsidRPr="00996092">
        <w:rPr>
          <w:rFonts w:asciiTheme="majorHAnsi" w:hAnsiTheme="majorHAnsi" w:cs="Arial"/>
          <w:b/>
          <w:bCs/>
          <w:noProof/>
          <w:color w:val="0070C0"/>
          <w:sz w:val="44"/>
          <w:szCs w:val="44"/>
          <w:lang w:val="es-SV"/>
        </w:rPr>
        <w:t xml:space="preserve"> vista controlador</w:t>
      </w:r>
    </w:p>
    <w:p w:rsidR="007151A0" w:rsidRDefault="007151A0" w:rsidP="007151A0">
      <w:pPr>
        <w:spacing w:line="240" w:lineRule="auto"/>
        <w:rPr>
          <w:rFonts w:asciiTheme="majorHAnsi" w:hAnsiTheme="majorHAnsi" w:cs="Arial"/>
          <w:b/>
          <w:bCs/>
          <w:noProof/>
          <w:color w:val="27CED7" w:themeColor="accent3"/>
          <w:sz w:val="44"/>
          <w:szCs w:val="44"/>
          <w:lang w:val="es-SV"/>
        </w:rPr>
      </w:pPr>
    </w:p>
    <w:p w:rsidR="007151A0" w:rsidRDefault="007151A0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  <w:t>En nuestro programa utilizamos las siguientes clases para manejar de una mejor manera la funcionalidad del juego:</w:t>
      </w:r>
    </w:p>
    <w:p w:rsidR="007151A0" w:rsidRDefault="007151A0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</w:p>
    <w:p w:rsidR="007151A0" w:rsidRPr="007151A0" w:rsidRDefault="007151A0" w:rsidP="007151A0">
      <w:pPr>
        <w:spacing w:line="240" w:lineRule="auto"/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</w:rPr>
      </w:pPr>
      <w:r w:rsidRPr="007151A0"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</w:rPr>
        <w:t>CustomPictureBox.cs</w:t>
      </w:r>
    </w:p>
    <w:p w:rsidR="007151A0" w:rsidRDefault="007151A0" w:rsidP="007151A0">
      <w:pPr>
        <w:spacing w:line="240" w:lineRule="auto"/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  <w:lang w:val="es-SV"/>
        </w:rPr>
      </w:pPr>
      <w:r w:rsidRPr="00665E39"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  <w:lang w:val="es-SV"/>
        </w:rPr>
        <w:t>Player.cs</w:t>
      </w:r>
    </w:p>
    <w:p w:rsidR="00C41D0A" w:rsidRPr="00C41D0A" w:rsidRDefault="00C41D0A" w:rsidP="007151A0">
      <w:pPr>
        <w:spacing w:line="240" w:lineRule="auto"/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  <w:lang w:val="es-SV"/>
        </w:rPr>
      </w:pPr>
    </w:p>
    <w:p w:rsidR="007151A0" w:rsidRDefault="007151A0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  <w:r w:rsidRPr="007151A0"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  <w:t>Asi mismo utlizamos clases de maner</w:t>
      </w:r>
      <w:r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  <w:t>a controlador para un mayor entendimiento del programa:</w:t>
      </w:r>
    </w:p>
    <w:p w:rsidR="00C41D0A" w:rsidRDefault="00C41D0A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</w:p>
    <w:p w:rsidR="00C41D0A" w:rsidRPr="007151A0" w:rsidRDefault="00C41D0A" w:rsidP="00C41D0A">
      <w:pPr>
        <w:spacing w:line="240" w:lineRule="auto"/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</w:rPr>
      </w:pPr>
      <w:r w:rsidRPr="007151A0"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</w:rPr>
        <w:t>DataGame.cs</w:t>
      </w:r>
    </w:p>
    <w:p w:rsidR="00C41D0A" w:rsidRPr="007151A0" w:rsidRDefault="00C41D0A" w:rsidP="00C41D0A">
      <w:pPr>
        <w:spacing w:line="240" w:lineRule="auto"/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</w:rPr>
      </w:pPr>
      <w:r w:rsidRPr="007151A0"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</w:rPr>
        <w:t>PlayerData.cs</w:t>
      </w:r>
    </w:p>
    <w:p w:rsidR="00B674D5" w:rsidRPr="00E4747E" w:rsidRDefault="00C41D0A" w:rsidP="007151A0">
      <w:pPr>
        <w:spacing w:line="240" w:lineRule="auto"/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</w:rPr>
      </w:pPr>
      <w:r w:rsidRPr="00C41D0A">
        <w:rPr>
          <w:rFonts w:asciiTheme="majorHAnsi" w:hAnsiTheme="majorHAnsi" w:cs="Arial"/>
          <w:i/>
          <w:iCs/>
          <w:noProof/>
          <w:color w:val="000000" w:themeColor="text1"/>
          <w:sz w:val="36"/>
          <w:szCs w:val="36"/>
        </w:rPr>
        <w:t>ConnectionDB.cs</w:t>
      </w:r>
    </w:p>
    <w:p w:rsidR="007151A0" w:rsidRDefault="007151A0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E4747E" w:rsidRPr="00C41D0A" w:rsidRDefault="00E4747E" w:rsidP="007151A0">
      <w:pPr>
        <w:spacing w:line="240" w:lineRule="auto"/>
        <w:rPr>
          <w:rFonts w:asciiTheme="majorHAnsi" w:hAnsiTheme="majorHAnsi" w:cs="Arial"/>
          <w:b/>
          <w:bCs/>
          <w:noProof/>
          <w:color w:val="000000" w:themeColor="text1"/>
          <w:sz w:val="36"/>
          <w:szCs w:val="36"/>
          <w:lang w:val="es-SV"/>
        </w:rPr>
      </w:pPr>
    </w:p>
    <w:p w:rsidR="007151A0" w:rsidRPr="00B674D5" w:rsidRDefault="007151A0" w:rsidP="00B674D5">
      <w:pPr>
        <w:spacing w:line="240" w:lineRule="auto"/>
        <w:jc w:val="center"/>
        <w:rPr>
          <w:rFonts w:ascii="Arial" w:hAnsi="Arial" w:cs="Arial"/>
          <w:noProof/>
          <w:color w:val="000000" w:themeColor="text1"/>
          <w:sz w:val="56"/>
          <w:szCs w:val="56"/>
          <w:lang w:val="es-SV"/>
        </w:rPr>
      </w:pPr>
      <w:r w:rsidRPr="00B674D5">
        <w:rPr>
          <w:rFonts w:ascii="Arial" w:hAnsi="Arial" w:cs="Arial"/>
          <w:noProof/>
          <w:color w:val="000000" w:themeColor="text1"/>
          <w:sz w:val="56"/>
          <w:szCs w:val="56"/>
          <w:lang w:val="es-SV"/>
        </w:rPr>
        <w:t>Plataforma Base</w:t>
      </w:r>
    </w:p>
    <w:p w:rsidR="007151A0" w:rsidRDefault="00B674D5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  <w:r>
        <w:rPr>
          <w:rFonts w:ascii="Arial" w:hAnsi="Arial" w:cs="Arial"/>
          <w:noProof/>
          <w:sz w:val="52"/>
          <w:szCs w:val="52"/>
          <w:lang w:val="es-SV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494346" wp14:editId="50A6BB01">
                <wp:simplePos x="0" y="0"/>
                <wp:positionH relativeFrom="column">
                  <wp:posOffset>551543</wp:posOffset>
                </wp:positionH>
                <wp:positionV relativeFrom="paragraph">
                  <wp:posOffset>21499</wp:posOffset>
                </wp:positionV>
                <wp:extent cx="4909457" cy="0"/>
                <wp:effectExtent l="25400" t="76200" r="0" b="889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94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4F62F7" id="Conector recto 39" o:spid="_x0000_s1026" style="position:absolute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45pt,1.7pt" to="430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" strokecolor="black [3200]">
                <v:stroke startarrow="open" endarrow="open"/>
              </v:line>
            </w:pict>
          </mc:Fallback>
        </mc:AlternateContent>
      </w:r>
    </w:p>
    <w:tbl>
      <w:tblPr>
        <w:tblStyle w:val="Tabladelista2-nfasis2"/>
        <w:tblpPr w:leftFromText="141" w:rightFromText="141" w:vertAnchor="text" w:horzAnchor="margin" w:tblpY="132"/>
        <w:tblW w:w="9370" w:type="dxa"/>
        <w:tblLook w:val="04A0" w:firstRow="1" w:lastRow="0" w:firstColumn="1" w:lastColumn="0" w:noHBand="0" w:noVBand="1"/>
      </w:tblPr>
      <w:tblGrid>
        <w:gridCol w:w="4685"/>
        <w:gridCol w:w="4685"/>
      </w:tblGrid>
      <w:tr w:rsidR="007151A0" w:rsidTr="0099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:rsidR="007151A0" w:rsidRDefault="007151A0" w:rsidP="007151A0">
            <w:pP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Sistema Operativo</w:t>
            </w:r>
          </w:p>
        </w:tc>
        <w:tc>
          <w:tcPr>
            <w:tcW w:w="4685" w:type="dxa"/>
          </w:tcPr>
          <w:p w:rsidR="007151A0" w:rsidRPr="00B674D5" w:rsidRDefault="00B674D5" w:rsidP="007151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bCs w:val="0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b w:val="0"/>
                <w:bCs w:val="0"/>
                <w:noProof/>
                <w:color w:val="000000" w:themeColor="text1"/>
                <w:sz w:val="36"/>
                <w:szCs w:val="36"/>
                <w:lang w:val="es-SV"/>
              </w:rPr>
              <w:t>Multiplataforma</w:t>
            </w:r>
          </w:p>
        </w:tc>
      </w:tr>
      <w:tr w:rsidR="007151A0" w:rsidTr="009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:rsidR="007151A0" w:rsidRDefault="007151A0" w:rsidP="007151A0">
            <w:pP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Tecnologías</w:t>
            </w:r>
          </w:p>
        </w:tc>
        <w:tc>
          <w:tcPr>
            <w:tcW w:w="4685" w:type="dxa"/>
          </w:tcPr>
          <w:p w:rsidR="007151A0" w:rsidRDefault="00B674D5" w:rsidP="00715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Rider 2019.3.4</w:t>
            </w:r>
          </w:p>
        </w:tc>
      </w:tr>
      <w:tr w:rsidR="007151A0" w:rsidTr="00996092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:rsidR="007151A0" w:rsidRDefault="007151A0" w:rsidP="007151A0">
            <w:pP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Lenguaje</w:t>
            </w:r>
          </w:p>
        </w:tc>
        <w:tc>
          <w:tcPr>
            <w:tcW w:w="4685" w:type="dxa"/>
          </w:tcPr>
          <w:p w:rsidR="007151A0" w:rsidRDefault="00B674D5" w:rsidP="00715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C#</w:t>
            </w:r>
          </w:p>
        </w:tc>
      </w:tr>
      <w:tr w:rsidR="007151A0" w:rsidTr="009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:rsidR="007151A0" w:rsidRDefault="00B674D5" w:rsidP="007151A0">
            <w:pP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Gestor de base de datos</w:t>
            </w:r>
          </w:p>
        </w:tc>
        <w:tc>
          <w:tcPr>
            <w:tcW w:w="4685" w:type="dxa"/>
          </w:tcPr>
          <w:p w:rsidR="007151A0" w:rsidRDefault="00B674D5" w:rsidP="007151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PostgreSQL12</w:t>
            </w:r>
          </w:p>
        </w:tc>
      </w:tr>
      <w:tr w:rsidR="007151A0" w:rsidTr="00996092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5" w:type="dxa"/>
          </w:tcPr>
          <w:p w:rsidR="007151A0" w:rsidRDefault="007151A0" w:rsidP="007151A0">
            <w:pP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</w:p>
        </w:tc>
        <w:tc>
          <w:tcPr>
            <w:tcW w:w="4685" w:type="dxa"/>
          </w:tcPr>
          <w:p w:rsidR="007151A0" w:rsidRDefault="007151A0" w:rsidP="007151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</w:p>
        </w:tc>
      </w:tr>
    </w:tbl>
    <w:p w:rsidR="00B674D5" w:rsidRDefault="00B674D5" w:rsidP="007151A0">
      <w:pPr>
        <w:spacing w:line="240" w:lineRule="auto"/>
        <w:rPr>
          <w:rFonts w:asciiTheme="majorHAnsi" w:hAnsiTheme="majorHAnsi" w:cs="Arial"/>
          <w:noProof/>
          <w:color w:val="27CED7" w:themeColor="accent3"/>
          <w:sz w:val="44"/>
          <w:szCs w:val="44"/>
          <w:lang w:val="es-SV"/>
        </w:rPr>
      </w:pPr>
    </w:p>
    <w:p w:rsidR="00B674D5" w:rsidRPr="00B674D5" w:rsidRDefault="00B674D5" w:rsidP="007151A0">
      <w:pPr>
        <w:spacing w:line="240" w:lineRule="auto"/>
        <w:rPr>
          <w:rFonts w:asciiTheme="majorHAnsi" w:hAnsiTheme="majorHAnsi" w:cs="Arial"/>
          <w:noProof/>
          <w:color w:val="27CED7" w:themeColor="accent3"/>
          <w:sz w:val="48"/>
          <w:szCs w:val="48"/>
          <w:lang w:val="es-SV"/>
        </w:rPr>
      </w:pPr>
    </w:p>
    <w:p w:rsidR="007151A0" w:rsidRPr="00B674D5" w:rsidRDefault="00B674D5" w:rsidP="00B674D5">
      <w:pPr>
        <w:spacing w:line="240" w:lineRule="auto"/>
        <w:jc w:val="center"/>
        <w:rPr>
          <w:rFonts w:ascii="Arial" w:hAnsi="Arial" w:cs="Arial"/>
          <w:noProof/>
          <w:color w:val="000000" w:themeColor="text1"/>
          <w:sz w:val="56"/>
          <w:szCs w:val="56"/>
          <w:lang w:val="es-SV"/>
        </w:rPr>
      </w:pPr>
      <w:r w:rsidRPr="00B674D5">
        <w:rPr>
          <w:rFonts w:ascii="Arial" w:hAnsi="Arial" w:cs="Arial"/>
          <w:noProof/>
          <w:color w:val="000000" w:themeColor="text1"/>
          <w:sz w:val="56"/>
          <w:szCs w:val="56"/>
          <w:lang w:val="es-SV"/>
        </w:rPr>
        <w:t>Nomenclaturas</w:t>
      </w:r>
    </w:p>
    <w:p w:rsidR="007151A0" w:rsidRDefault="00B674D5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  <w:r w:rsidRPr="00B674D5">
        <w:rPr>
          <w:rFonts w:ascii="Arial" w:hAnsi="Arial" w:cs="Arial"/>
          <w:noProof/>
          <w:color w:val="000000" w:themeColor="text1"/>
          <w:sz w:val="72"/>
          <w:szCs w:val="72"/>
          <w:lang w:val="es-SV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494346" wp14:editId="50A6BB01">
                <wp:simplePos x="0" y="0"/>
                <wp:positionH relativeFrom="column">
                  <wp:posOffset>550998</wp:posOffset>
                </wp:positionH>
                <wp:positionV relativeFrom="paragraph">
                  <wp:posOffset>14060</wp:posOffset>
                </wp:positionV>
                <wp:extent cx="4909457" cy="0"/>
                <wp:effectExtent l="25400" t="76200" r="0" b="8890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94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F4FD1" id="Conector recto 40" o:spid="_x0000_s1026" style="position:absolute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.4pt,1.1pt" to="429.9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" strokecolor="black [3200]">
                <v:stroke startarrow="open" endarrow="open"/>
              </v:line>
            </w:pict>
          </mc:Fallback>
        </mc:AlternateContent>
      </w:r>
    </w:p>
    <w:p w:rsidR="00B674D5" w:rsidRDefault="00B674D5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  <w:r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  <w:t>Para un mejor entendimiento de nuestro programa y una mejor visualización del código se utilizaron diversas nomenclaturas las cuales se abrevian según su tipo , las utlizadas en el código son:</w:t>
      </w:r>
    </w:p>
    <w:p w:rsidR="00B674D5" w:rsidRDefault="00B674D5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</w:p>
    <w:tbl>
      <w:tblPr>
        <w:tblStyle w:val="Tabladelista2-nfasis2"/>
        <w:tblpPr w:leftFromText="141" w:rightFromText="141" w:vertAnchor="text" w:horzAnchor="margin" w:tblpY="13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74D5" w:rsidTr="009960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74D5" w:rsidRDefault="00B674D5" w:rsidP="0062773E">
            <w:pP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TextBox</w:t>
            </w:r>
          </w:p>
        </w:tc>
        <w:tc>
          <w:tcPr>
            <w:tcW w:w="4675" w:type="dxa"/>
          </w:tcPr>
          <w:p w:rsidR="00B674D5" w:rsidRPr="00B674D5" w:rsidRDefault="00B674D5" w:rsidP="006277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b w:val="0"/>
                <w:bCs w:val="0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b w:val="0"/>
                <w:bCs w:val="0"/>
                <w:noProof/>
                <w:color w:val="000000" w:themeColor="text1"/>
                <w:sz w:val="36"/>
                <w:szCs w:val="36"/>
                <w:lang w:val="es-SV"/>
              </w:rPr>
              <w:t>Txt</w:t>
            </w:r>
          </w:p>
        </w:tc>
      </w:tr>
      <w:tr w:rsidR="00B674D5" w:rsidTr="009960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74D5" w:rsidRDefault="00B674D5" w:rsidP="0062773E">
            <w:pP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Button</w:t>
            </w:r>
          </w:p>
        </w:tc>
        <w:tc>
          <w:tcPr>
            <w:tcW w:w="4675" w:type="dxa"/>
          </w:tcPr>
          <w:p w:rsidR="00B674D5" w:rsidRDefault="00B674D5" w:rsidP="006277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Btn</w:t>
            </w:r>
          </w:p>
        </w:tc>
      </w:tr>
      <w:tr w:rsidR="00B674D5" w:rsidTr="009960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674D5" w:rsidRDefault="00B674D5" w:rsidP="0062773E">
            <w:pP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Label</w:t>
            </w:r>
          </w:p>
        </w:tc>
        <w:tc>
          <w:tcPr>
            <w:tcW w:w="4675" w:type="dxa"/>
          </w:tcPr>
          <w:p w:rsidR="00B674D5" w:rsidRDefault="00B674D5" w:rsidP="006277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</w:pPr>
            <w:r>
              <w:rPr>
                <w:rFonts w:asciiTheme="majorHAnsi" w:hAnsiTheme="majorHAnsi" w:cs="Arial"/>
                <w:noProof/>
                <w:color w:val="000000" w:themeColor="text1"/>
                <w:sz w:val="36"/>
                <w:szCs w:val="36"/>
                <w:lang w:val="es-SV"/>
              </w:rPr>
              <w:t>Lbl</w:t>
            </w:r>
          </w:p>
        </w:tc>
      </w:tr>
    </w:tbl>
    <w:p w:rsidR="00B674D5" w:rsidRDefault="00B674D5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</w:p>
    <w:p w:rsidR="00E4747E" w:rsidRDefault="00E4747E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</w:p>
    <w:p w:rsidR="00B674D5" w:rsidRDefault="00B674D5" w:rsidP="007151A0">
      <w:pPr>
        <w:spacing w:line="240" w:lineRule="auto"/>
        <w:rPr>
          <w:rFonts w:asciiTheme="majorHAnsi" w:hAnsiTheme="majorHAnsi" w:cs="Arial"/>
          <w:noProof/>
          <w:color w:val="000000" w:themeColor="text1"/>
          <w:sz w:val="36"/>
          <w:szCs w:val="36"/>
          <w:lang w:val="es-SV"/>
        </w:rPr>
      </w:pPr>
    </w:p>
    <w:p w:rsidR="00B674D5" w:rsidRDefault="00B674D5" w:rsidP="00B674D5">
      <w:pPr>
        <w:spacing w:line="240" w:lineRule="auto"/>
        <w:jc w:val="center"/>
        <w:rPr>
          <w:rFonts w:ascii="Arial" w:hAnsi="Arial" w:cs="Arial"/>
          <w:noProof/>
          <w:color w:val="000000" w:themeColor="text1"/>
          <w:sz w:val="56"/>
          <w:szCs w:val="56"/>
          <w:lang w:val="es-SV"/>
        </w:rPr>
      </w:pPr>
      <w:r w:rsidRPr="00B674D5">
        <w:rPr>
          <w:rFonts w:ascii="Arial" w:hAnsi="Arial" w:cs="Arial"/>
          <w:noProof/>
          <w:sz w:val="48"/>
          <w:szCs w:val="48"/>
          <w:lang w:val="es-SV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1F782D" wp14:editId="675219C8">
                <wp:simplePos x="0" y="0"/>
                <wp:positionH relativeFrom="column">
                  <wp:posOffset>188595</wp:posOffset>
                </wp:positionH>
                <wp:positionV relativeFrom="paragraph">
                  <wp:posOffset>568960</wp:posOffset>
                </wp:positionV>
                <wp:extent cx="5468257" cy="0"/>
                <wp:effectExtent l="25400" t="76200" r="0" b="8890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8257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737AE28" id="Conector recto 42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85pt,44.8pt" to="445.4pt,4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" strokecolor="black [3200]">
                <v:stroke startarrow="open" endarrow="open"/>
              </v:line>
            </w:pict>
          </mc:Fallback>
        </mc:AlternateContent>
      </w:r>
      <w:r w:rsidRPr="00B674D5">
        <w:rPr>
          <w:rFonts w:ascii="Arial" w:hAnsi="Arial" w:cs="Arial"/>
          <w:noProof/>
          <w:color w:val="000000" w:themeColor="text1"/>
          <w:sz w:val="56"/>
          <w:szCs w:val="56"/>
          <w:lang w:val="es-SV"/>
        </w:rPr>
        <w:t>Eventos y Excepciones</w:t>
      </w:r>
    </w:p>
    <w:p w:rsidR="00C62CD5" w:rsidRDefault="00C62CD5" w:rsidP="00B674D5">
      <w:pPr>
        <w:spacing w:line="240" w:lineRule="auto"/>
        <w:jc w:val="center"/>
        <w:rPr>
          <w:rFonts w:ascii="Arial" w:hAnsi="Arial" w:cs="Arial"/>
          <w:noProof/>
          <w:color w:val="000000" w:themeColor="text1"/>
          <w:sz w:val="56"/>
          <w:szCs w:val="56"/>
          <w:lang w:val="es-SV"/>
        </w:rPr>
      </w:pPr>
    </w:p>
    <w:p w:rsidR="00C62CD5" w:rsidRDefault="00C62CD5" w:rsidP="00C62CD5">
      <w:pPr>
        <w:spacing w:line="240" w:lineRule="auto"/>
        <w:rPr>
          <w:rFonts w:ascii="Arial" w:hAnsi="Arial" w:cs="Arial"/>
          <w:noProof/>
          <w:color w:val="000000" w:themeColor="text1"/>
          <w:sz w:val="36"/>
          <w:szCs w:val="36"/>
          <w:lang w:val="es-SV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val="es-SV"/>
        </w:rPr>
        <w:t>En nuestro programa utlizamos eventos los cuales son necesarios para que el juego tenga total funcionalidad con el usuario, estos eventos son:</w:t>
      </w:r>
    </w:p>
    <w:p w:rsidR="00C62CD5" w:rsidRDefault="00C62CD5" w:rsidP="00013ED8">
      <w:pPr>
        <w:spacing w:line="240" w:lineRule="auto"/>
        <w:rPr>
          <w:rFonts w:ascii="Arial" w:hAnsi="Arial" w:cs="Arial"/>
          <w:noProof/>
          <w:color w:val="000000" w:themeColor="text1"/>
          <w:sz w:val="36"/>
          <w:szCs w:val="36"/>
          <w:lang w:val="es-SV"/>
        </w:rPr>
      </w:pPr>
    </w:p>
    <w:p w:rsidR="00013ED8" w:rsidRDefault="00013ED8" w:rsidP="00013ED8">
      <w:pPr>
        <w:spacing w:line="240" w:lineRule="auto"/>
        <w:rPr>
          <w:rFonts w:ascii="Arial" w:hAnsi="Arial" w:cs="Arial"/>
          <w:i/>
          <w:iCs/>
          <w:noProof/>
          <w:color w:val="000000" w:themeColor="text1"/>
          <w:sz w:val="36"/>
          <w:szCs w:val="36"/>
          <w:lang w:val="es-SV"/>
        </w:rPr>
      </w:pP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  <w:lang w:val="es-SV"/>
        </w:rPr>
        <w:t>FormLoadEventArgs.cs</w:t>
      </w:r>
    </w:p>
    <w:p w:rsidR="00013ED8" w:rsidRDefault="00013ED8" w:rsidP="00013ED8">
      <w:pPr>
        <w:spacing w:line="240" w:lineRule="auto"/>
        <w:rPr>
          <w:rFonts w:ascii="Arial" w:hAnsi="Arial" w:cs="Arial"/>
          <w:i/>
          <w:iCs/>
          <w:noProof/>
          <w:color w:val="000000" w:themeColor="text1"/>
          <w:sz w:val="36"/>
          <w:szCs w:val="36"/>
          <w:lang w:val="es-SV"/>
        </w:rPr>
      </w:pP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  <w:lang w:val="es-SV"/>
        </w:rPr>
        <w:t>FormMouseMoveEventArgs.cs</w:t>
      </w:r>
    </w:p>
    <w:p w:rsidR="00013ED8" w:rsidRPr="00013ED8" w:rsidRDefault="00013ED8" w:rsidP="00013ED8">
      <w:pPr>
        <w:spacing w:line="240" w:lineRule="auto"/>
        <w:rPr>
          <w:rFonts w:ascii="Arial" w:hAnsi="Arial" w:cs="Arial"/>
          <w:i/>
          <w:iCs/>
          <w:noProof/>
          <w:color w:val="000000" w:themeColor="text1"/>
          <w:sz w:val="36"/>
          <w:szCs w:val="36"/>
          <w:lang w:val="es-SV"/>
        </w:rPr>
      </w:pP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  <w:lang w:val="es-SV"/>
        </w:rPr>
        <w:t>ButtonClickEventArgs.cs</w:t>
      </w:r>
    </w:p>
    <w:p w:rsidR="00E06287" w:rsidRDefault="00E06287" w:rsidP="00C62CD5">
      <w:pPr>
        <w:spacing w:line="240" w:lineRule="auto"/>
        <w:rPr>
          <w:rFonts w:ascii="Arial" w:hAnsi="Arial" w:cs="Arial"/>
          <w:noProof/>
          <w:color w:val="000000" w:themeColor="text1"/>
          <w:sz w:val="36"/>
          <w:szCs w:val="36"/>
          <w:lang w:val="es-SV"/>
        </w:rPr>
      </w:pPr>
    </w:p>
    <w:p w:rsidR="00E06287" w:rsidRDefault="00E06287" w:rsidP="00C62CD5">
      <w:pPr>
        <w:spacing w:line="240" w:lineRule="auto"/>
        <w:rPr>
          <w:rFonts w:ascii="Arial" w:hAnsi="Arial" w:cs="Arial"/>
          <w:noProof/>
          <w:color w:val="000000" w:themeColor="text1"/>
          <w:sz w:val="36"/>
          <w:szCs w:val="36"/>
          <w:lang w:val="es-SV"/>
        </w:rPr>
      </w:pPr>
      <w:r>
        <w:rPr>
          <w:rFonts w:ascii="Arial" w:hAnsi="Arial" w:cs="Arial"/>
          <w:noProof/>
          <w:color w:val="000000" w:themeColor="text1"/>
          <w:sz w:val="36"/>
          <w:szCs w:val="36"/>
          <w:lang w:val="es-SV"/>
        </w:rPr>
        <w:t>Las excepciones que utilizamos para evitar que nuestro programa genere p</w:t>
      </w:r>
      <w:r w:rsidR="005E3402">
        <w:rPr>
          <w:rFonts w:ascii="Arial" w:hAnsi="Arial" w:cs="Arial"/>
          <w:noProof/>
          <w:color w:val="000000" w:themeColor="text1"/>
          <w:sz w:val="36"/>
          <w:szCs w:val="36"/>
          <w:lang w:val="es-SV"/>
        </w:rPr>
        <w:t>roblemas son:</w:t>
      </w:r>
    </w:p>
    <w:p w:rsidR="00E4747E" w:rsidRDefault="00E4747E" w:rsidP="00C62CD5">
      <w:pPr>
        <w:spacing w:line="240" w:lineRule="auto"/>
        <w:rPr>
          <w:rFonts w:ascii="Arial" w:hAnsi="Arial" w:cs="Arial"/>
          <w:noProof/>
          <w:color w:val="000000" w:themeColor="text1"/>
          <w:sz w:val="36"/>
          <w:szCs w:val="36"/>
          <w:lang w:val="es-SV"/>
        </w:rPr>
      </w:pPr>
    </w:p>
    <w:p w:rsidR="005E3402" w:rsidRPr="00E4747E" w:rsidRDefault="00E4747E" w:rsidP="00C62CD5">
      <w:pPr>
        <w:spacing w:line="240" w:lineRule="auto"/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</w:pPr>
      <w:r w:rsidRPr="00E4747E"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  <w:t>EmptyNicknameException.cs</w:t>
      </w:r>
    </w:p>
    <w:p w:rsidR="00E4747E" w:rsidRPr="00E4747E" w:rsidRDefault="00E4747E" w:rsidP="00C62CD5">
      <w:pPr>
        <w:spacing w:line="240" w:lineRule="auto"/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</w:pPr>
      <w:r w:rsidRPr="00E4747E"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  <w:t>ExceededMaxCharacter</w:t>
      </w: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  <w:t>s</w:t>
      </w:r>
      <w:r w:rsidRPr="00E4747E"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  <w:t>Exception.cs</w:t>
      </w:r>
    </w:p>
    <w:p w:rsidR="00E4747E" w:rsidRDefault="00E4747E" w:rsidP="00C62CD5">
      <w:pPr>
        <w:spacing w:line="240" w:lineRule="auto"/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</w:pPr>
      <w:r w:rsidRPr="00E4747E"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  <w:t>NotRemainingLifesException.c</w:t>
      </w: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  <w:t>s</w:t>
      </w:r>
    </w:p>
    <w:p w:rsidR="00E4747E" w:rsidRDefault="00E4747E" w:rsidP="00C62CD5">
      <w:pPr>
        <w:spacing w:line="240" w:lineRule="auto"/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</w:pP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  <w:t>OutOfBoundsException.cs</w:t>
      </w:r>
    </w:p>
    <w:p w:rsidR="00E4747E" w:rsidRPr="00E4747E" w:rsidRDefault="00E4747E" w:rsidP="00C62CD5">
      <w:pPr>
        <w:spacing w:line="240" w:lineRule="auto"/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</w:pPr>
      <w:r>
        <w:rPr>
          <w:rFonts w:ascii="Arial" w:hAnsi="Arial" w:cs="Arial"/>
          <w:i/>
          <w:iCs/>
          <w:noProof/>
          <w:color w:val="000000" w:themeColor="text1"/>
          <w:sz w:val="36"/>
          <w:szCs w:val="36"/>
        </w:rPr>
        <w:t>WrongKeyPressedException.cs</w:t>
      </w:r>
    </w:p>
    <w:sectPr w:rsidR="00E4747E" w:rsidRPr="00E4747E" w:rsidSect="00996092"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pgBorders w:offsetFrom="page">
        <w:top w:val="double" w:sz="24" w:space="24" w:color="002060"/>
        <w:left w:val="double" w:sz="24" w:space="24" w:color="002060"/>
        <w:bottom w:val="double" w:sz="24" w:space="24" w:color="002060"/>
        <w:right w:val="double" w:sz="24" w:space="24" w:color="002060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47A29" w:rsidRDefault="00C47A29">
      <w:pPr>
        <w:spacing w:after="0"/>
      </w:pPr>
      <w:r>
        <w:separator/>
      </w:r>
    </w:p>
  </w:endnote>
  <w:endnote w:type="continuationSeparator" w:id="0">
    <w:p w:rsidR="00C47A29" w:rsidRDefault="00C47A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iborg Sans">
    <w:panose1 w:val="00000000000000000000"/>
    <w:charset w:val="00"/>
    <w:family w:val="auto"/>
    <w:notTrueType/>
    <w:pitch w:val="variable"/>
    <w:sig w:usb0="80000007" w:usb1="10000002" w:usb2="00000000" w:usb3="00000000" w:csb0="0000000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Phosphate Inline">
    <w:panose1 w:val="02000506050000020004"/>
    <w:charset w:val="4D"/>
    <w:family w:val="auto"/>
    <w:pitch w:val="variable"/>
    <w:sig w:usb0="A00000EF" w:usb1="5000204B" w:usb2="0000004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885918482"/>
      <w:docPartObj>
        <w:docPartGallery w:val="Page Numbers (Bottom of Page)"/>
        <w:docPartUnique/>
      </w:docPartObj>
    </w:sdtPr>
    <w:sdtContent>
      <w:p w:rsidR="000820DF" w:rsidRDefault="000820DF" w:rsidP="0014434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820DF" w:rsidRDefault="000820DF" w:rsidP="000820D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8847808"/>
      <w:docPartObj>
        <w:docPartGallery w:val="Page Numbers (Bottom of Page)"/>
        <w:docPartUnique/>
      </w:docPartObj>
    </w:sdtPr>
    <w:sdtContent>
      <w:p w:rsidR="000820DF" w:rsidRDefault="000820DF" w:rsidP="00144341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0820DF" w:rsidRDefault="000820DF" w:rsidP="000820D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47A29" w:rsidRDefault="00C47A29">
      <w:pPr>
        <w:spacing w:after="0"/>
      </w:pPr>
      <w:r>
        <w:separator/>
      </w:r>
    </w:p>
  </w:footnote>
  <w:footnote w:type="continuationSeparator" w:id="0">
    <w:p w:rsidR="00C47A29" w:rsidRDefault="00C47A2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0" type="#_x0000_t75" style="width:310pt;height:310pt" o:bullet="t">
        <v:imagedata r:id="rId1" o:title="agar-io-game-icon-games-png-transparent-image-thumb"/>
      </v:shape>
    </w:pict>
  </w:numPicBullet>
  <w:numPicBullet w:numPicBulletId="1">
    <w:pict>
      <v:shape id="_x0000_i1131" type="#_x0000_t75" style="width:443pt;height:443pt" o:bullet="t">
        <v:imagedata r:id="rId2" o:title="game-controllers-video-game-computer-icons-clip-art-gamepad"/>
      </v:shape>
    </w:pict>
  </w:numPicBullet>
  <w:abstractNum w:abstractNumId="0" w15:restartNumberingAfterBreak="0">
    <w:nsid w:val="161005C7"/>
    <w:multiLevelType w:val="hybridMultilevel"/>
    <w:tmpl w:val="A6906F80"/>
    <w:lvl w:ilvl="0" w:tplc="FD043F4E">
      <w:start w:val="1"/>
      <w:numFmt w:val="bullet"/>
      <w:lvlText w:val=""/>
      <w:lvlJc w:val="left"/>
      <w:pPr>
        <w:ind w:left="1337" w:hanging="360"/>
      </w:pPr>
      <w:rPr>
        <w:rFonts w:ascii="Symbol" w:hAnsi="Symbol" w:hint="default"/>
        <w:color w:val="000000" w:themeColor="text1"/>
        <w:sz w:val="48"/>
        <w:szCs w:val="48"/>
      </w:rPr>
    </w:lvl>
    <w:lvl w:ilvl="1" w:tplc="040A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1" w15:restartNumberingAfterBreak="0">
    <w:nsid w:val="25846B5C"/>
    <w:multiLevelType w:val="hybridMultilevel"/>
    <w:tmpl w:val="EA381B4A"/>
    <w:lvl w:ilvl="0" w:tplc="34BC8D1A">
      <w:start w:val="1"/>
      <w:numFmt w:val="bullet"/>
      <w:lvlText w:val=""/>
      <w:lvlJc w:val="left"/>
      <w:pPr>
        <w:ind w:left="1726" w:hanging="360"/>
      </w:pPr>
      <w:rPr>
        <w:rFonts w:ascii="Symbol" w:hAnsi="Symbol" w:hint="default"/>
        <w:b/>
        <w:bCs w:val="0"/>
        <w:color w:val="000000" w:themeColor="text1"/>
        <w:sz w:val="48"/>
        <w:szCs w:val="48"/>
      </w:rPr>
    </w:lvl>
    <w:lvl w:ilvl="1" w:tplc="040A0003" w:tentative="1">
      <w:start w:val="1"/>
      <w:numFmt w:val="bullet"/>
      <w:lvlText w:val="o"/>
      <w:lvlJc w:val="left"/>
      <w:pPr>
        <w:ind w:left="24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1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8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3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7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486" w:hanging="360"/>
      </w:pPr>
      <w:rPr>
        <w:rFonts w:ascii="Wingdings" w:hAnsi="Wingdings" w:hint="default"/>
      </w:rPr>
    </w:lvl>
  </w:abstractNum>
  <w:abstractNum w:abstractNumId="2" w15:restartNumberingAfterBreak="0">
    <w:nsid w:val="30707849"/>
    <w:multiLevelType w:val="hybridMultilevel"/>
    <w:tmpl w:val="9FF88F54"/>
    <w:lvl w:ilvl="0" w:tplc="325428F4">
      <w:start w:val="1"/>
      <w:numFmt w:val="bullet"/>
      <w:lvlText w:val=""/>
      <w:lvlPicBulletId w:val="1"/>
      <w:lvlJc w:val="left"/>
      <w:pPr>
        <w:ind w:left="2345" w:hanging="360"/>
      </w:pPr>
      <w:rPr>
        <w:rFonts w:ascii="Symbol" w:hAnsi="Symbol" w:hint="default"/>
        <w:color w:val="auto"/>
        <w:sz w:val="72"/>
        <w:szCs w:val="72"/>
      </w:rPr>
    </w:lvl>
    <w:lvl w:ilvl="1" w:tplc="04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" w15:restartNumberingAfterBreak="0">
    <w:nsid w:val="4284736D"/>
    <w:multiLevelType w:val="hybridMultilevel"/>
    <w:tmpl w:val="D92AB7A4"/>
    <w:lvl w:ilvl="0" w:tplc="325428F4">
      <w:start w:val="1"/>
      <w:numFmt w:val="bullet"/>
      <w:lvlText w:val=""/>
      <w:lvlPicBulletId w:val="1"/>
      <w:lvlJc w:val="left"/>
      <w:pPr>
        <w:ind w:left="2345" w:hanging="360"/>
      </w:pPr>
      <w:rPr>
        <w:rFonts w:ascii="Symbol" w:hAnsi="Symbol" w:hint="default"/>
        <w:color w:val="auto"/>
        <w:sz w:val="72"/>
        <w:szCs w:val="7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F73A8"/>
    <w:multiLevelType w:val="hybridMultilevel"/>
    <w:tmpl w:val="1E8E76CE"/>
    <w:lvl w:ilvl="0" w:tplc="33FC94E6">
      <w:start w:val="1"/>
      <w:numFmt w:val="bullet"/>
      <w:lvlText w:val=""/>
      <w:lvlPicBulletId w:val="0"/>
      <w:lvlJc w:val="left"/>
      <w:pPr>
        <w:ind w:left="1211" w:hanging="360"/>
      </w:pPr>
      <w:rPr>
        <w:rFonts w:ascii="Symbol" w:hAnsi="Symbol" w:hint="default"/>
        <w:color w:val="auto"/>
        <w:sz w:val="96"/>
        <w:szCs w:val="96"/>
      </w:rPr>
    </w:lvl>
    <w:lvl w:ilvl="1" w:tplc="04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C2CE5"/>
    <w:multiLevelType w:val="hybridMultilevel"/>
    <w:tmpl w:val="0A0840D2"/>
    <w:lvl w:ilvl="0" w:tplc="71CAC702">
      <w:start w:val="1"/>
      <w:numFmt w:val="bullet"/>
      <w:lvlText w:val=""/>
      <w:lvlPicBulletId w:val="1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C0828"/>
    <w:multiLevelType w:val="hybridMultilevel"/>
    <w:tmpl w:val="A0D206BA"/>
    <w:lvl w:ilvl="0" w:tplc="6518BFC6">
      <w:start w:val="1"/>
      <w:numFmt w:val="bullet"/>
      <w:lvlText w:val=""/>
      <w:lvlJc w:val="left"/>
      <w:pPr>
        <w:ind w:left="644" w:hanging="360"/>
      </w:pPr>
      <w:rPr>
        <w:rFonts w:ascii="Symbol" w:hAnsi="Symbol" w:hint="default"/>
        <w:b/>
        <w:bCs/>
        <w:color w:val="C00000"/>
        <w:sz w:val="48"/>
        <w:szCs w:val="48"/>
      </w:rPr>
    </w:lvl>
    <w:lvl w:ilvl="1" w:tplc="0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1890162"/>
    <w:multiLevelType w:val="hybridMultilevel"/>
    <w:tmpl w:val="6102E354"/>
    <w:lvl w:ilvl="0" w:tplc="AC8E639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  <w:sz w:val="48"/>
        <w:szCs w:val="48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7A322A"/>
    <w:multiLevelType w:val="hybridMultilevel"/>
    <w:tmpl w:val="403248EC"/>
    <w:lvl w:ilvl="0" w:tplc="A58EC83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7"/>
  </w:num>
  <w:num w:numId="8">
    <w:abstractNumId w:val="1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71E"/>
    <w:rsid w:val="00013ED8"/>
    <w:rsid w:val="00065575"/>
    <w:rsid w:val="00066685"/>
    <w:rsid w:val="000820DF"/>
    <w:rsid w:val="00350853"/>
    <w:rsid w:val="003859B1"/>
    <w:rsid w:val="00476207"/>
    <w:rsid w:val="004B3E73"/>
    <w:rsid w:val="0051371E"/>
    <w:rsid w:val="005E3402"/>
    <w:rsid w:val="006633FA"/>
    <w:rsid w:val="00665E39"/>
    <w:rsid w:val="007151A0"/>
    <w:rsid w:val="007F0A4D"/>
    <w:rsid w:val="00996092"/>
    <w:rsid w:val="009B5A57"/>
    <w:rsid w:val="00A74C9E"/>
    <w:rsid w:val="00B674D5"/>
    <w:rsid w:val="00BC19AA"/>
    <w:rsid w:val="00C41D0A"/>
    <w:rsid w:val="00C47A29"/>
    <w:rsid w:val="00C62CD5"/>
    <w:rsid w:val="00C767A9"/>
    <w:rsid w:val="00C80554"/>
    <w:rsid w:val="00D532C2"/>
    <w:rsid w:val="00DB2411"/>
    <w:rsid w:val="00E06287"/>
    <w:rsid w:val="00E13D6D"/>
    <w:rsid w:val="00E4747E"/>
    <w:rsid w:val="00EE16C6"/>
    <w:rsid w:val="00F26506"/>
    <w:rsid w:val="00FD4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ACC75C"/>
  <w15:docId w15:val="{ABCD3E79-EB2B-A344-8E54-D2C0C5400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Revisin">
    <w:name w:val="Revision"/>
    <w:hidden/>
    <w:uiPriority w:val="99"/>
    <w:semiHidden/>
    <w:rsid w:val="00065575"/>
    <w:pPr>
      <w:spacing w:after="0" w:line="240" w:lineRule="auto"/>
      <w:jc w:val="left"/>
    </w:pPr>
  </w:style>
  <w:style w:type="table" w:styleId="Tablaconcuadrcula">
    <w:name w:val="Table Grid"/>
    <w:basedOn w:val="Tablanormal"/>
    <w:uiPriority w:val="39"/>
    <w:rsid w:val="007151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151A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7151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2">
    <w:name w:val="Grid Table 2 Accent 2"/>
    <w:basedOn w:val="Tablanormal"/>
    <w:uiPriority w:val="47"/>
    <w:rsid w:val="007151A0"/>
    <w:pPr>
      <w:spacing w:after="0" w:line="240" w:lineRule="auto"/>
    </w:pPr>
    <w:tblPr>
      <w:tblStyleRowBandSize w:val="1"/>
      <w:tblStyleColBandSize w:val="1"/>
      <w:tblBorders>
        <w:top w:val="single" w:sz="2" w:space="0" w:color="74B5E4" w:themeColor="accent2" w:themeTint="99"/>
        <w:bottom w:val="single" w:sz="2" w:space="0" w:color="74B5E4" w:themeColor="accent2" w:themeTint="99"/>
        <w:insideH w:val="single" w:sz="2" w:space="0" w:color="74B5E4" w:themeColor="accent2" w:themeTint="99"/>
        <w:insideV w:val="single" w:sz="2" w:space="0" w:color="74B5E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4B5E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4B5E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  <w:style w:type="table" w:styleId="Cuadrculaclara-nfasis1">
    <w:name w:val="Light Grid Accent 1"/>
    <w:basedOn w:val="Tablanormal"/>
    <w:uiPriority w:val="62"/>
    <w:rsid w:val="007151A0"/>
    <w:pPr>
      <w:spacing w:after="0" w:line="240" w:lineRule="auto"/>
    </w:pPr>
    <w:tblPr>
      <w:tblStyleRowBandSize w:val="1"/>
      <w:tblStyleColBandSize w:val="1"/>
      <w:tblBorders>
        <w:top w:val="single" w:sz="8" w:space="0" w:color="1CADE4" w:themeColor="accent1"/>
        <w:left w:val="single" w:sz="8" w:space="0" w:color="1CADE4" w:themeColor="accent1"/>
        <w:bottom w:val="single" w:sz="8" w:space="0" w:color="1CADE4" w:themeColor="accent1"/>
        <w:right w:val="single" w:sz="8" w:space="0" w:color="1CADE4" w:themeColor="accent1"/>
        <w:insideH w:val="single" w:sz="8" w:space="0" w:color="1CADE4" w:themeColor="accent1"/>
        <w:insideV w:val="single" w:sz="8" w:space="0" w:color="1CADE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1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H w:val="nil"/>
          <w:insideV w:val="single" w:sz="8" w:space="0" w:color="1CADE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</w:tcPr>
    </w:tblStylePr>
    <w:tblStylePr w:type="band1Vert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</w:tcBorders>
        <w:shd w:val="clear" w:color="auto" w:fill="C6EAF8" w:themeFill="accent1" w:themeFillTint="3F"/>
      </w:tcPr>
    </w:tblStylePr>
    <w:tblStylePr w:type="band1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  <w:shd w:val="clear" w:color="auto" w:fill="C6EAF8" w:themeFill="accent1" w:themeFillTint="3F"/>
      </w:tcPr>
    </w:tblStylePr>
    <w:tblStylePr w:type="band2Horz">
      <w:tblPr/>
      <w:tcPr>
        <w:tcBorders>
          <w:top w:val="single" w:sz="8" w:space="0" w:color="1CADE4" w:themeColor="accent1"/>
          <w:left w:val="single" w:sz="8" w:space="0" w:color="1CADE4" w:themeColor="accent1"/>
          <w:bottom w:val="single" w:sz="8" w:space="0" w:color="1CADE4" w:themeColor="accent1"/>
          <w:right w:val="single" w:sz="8" w:space="0" w:color="1CADE4" w:themeColor="accent1"/>
          <w:insideV w:val="single" w:sz="8" w:space="0" w:color="1CADE4" w:themeColor="accent1"/>
        </w:tcBorders>
      </w:tcPr>
    </w:tblStylePr>
  </w:style>
  <w:style w:type="table" w:styleId="Tabladelista1clara">
    <w:name w:val="List Table 1 Light"/>
    <w:basedOn w:val="Tablanormal"/>
    <w:uiPriority w:val="46"/>
    <w:rsid w:val="007151A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7concolores">
    <w:name w:val="List Table 7 Colorful"/>
    <w:basedOn w:val="Tablanormal"/>
    <w:uiPriority w:val="52"/>
    <w:rsid w:val="007151A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">
    <w:name w:val="List Table 2"/>
    <w:basedOn w:val="Tablanormal"/>
    <w:uiPriority w:val="47"/>
    <w:rsid w:val="007151A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665E39"/>
    <w:pPr>
      <w:spacing w:before="120"/>
      <w:jc w:val="left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665E39"/>
    <w:pPr>
      <w:spacing w:after="0"/>
      <w:ind w:left="210"/>
      <w:jc w:val="left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665E39"/>
    <w:pPr>
      <w:spacing w:after="0"/>
      <w:ind w:left="420"/>
      <w:jc w:val="left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665E39"/>
    <w:pPr>
      <w:spacing w:after="0"/>
      <w:ind w:left="630"/>
      <w:jc w:val="left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665E39"/>
    <w:pPr>
      <w:spacing w:after="0"/>
      <w:ind w:left="840"/>
      <w:jc w:val="left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665E39"/>
    <w:pPr>
      <w:spacing w:after="0"/>
      <w:ind w:left="1050"/>
      <w:jc w:val="left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665E39"/>
    <w:pPr>
      <w:spacing w:after="0"/>
      <w:ind w:left="1260"/>
      <w:jc w:val="left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665E39"/>
    <w:pPr>
      <w:spacing w:after="0"/>
      <w:ind w:left="1470"/>
      <w:jc w:val="left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65E39"/>
    <w:pPr>
      <w:spacing w:after="0"/>
      <w:ind w:left="1680"/>
      <w:jc w:val="left"/>
    </w:pPr>
    <w:rPr>
      <w:sz w:val="18"/>
      <w:szCs w:val="18"/>
    </w:rPr>
  </w:style>
  <w:style w:type="paragraph" w:styleId="Piedepgina">
    <w:name w:val="footer"/>
    <w:basedOn w:val="Normal"/>
    <w:link w:val="PiedepginaCar"/>
    <w:uiPriority w:val="99"/>
    <w:unhideWhenUsed/>
    <w:rsid w:val="000820D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20DF"/>
  </w:style>
  <w:style w:type="character" w:styleId="Nmerodepgina">
    <w:name w:val="page number"/>
    <w:basedOn w:val="Fuentedeprrafopredeter"/>
    <w:uiPriority w:val="99"/>
    <w:semiHidden/>
    <w:unhideWhenUsed/>
    <w:rsid w:val="000820DF"/>
  </w:style>
  <w:style w:type="table" w:styleId="Tabladelista2-nfasis2">
    <w:name w:val="List Table 2 Accent 2"/>
    <w:basedOn w:val="Tablanormal"/>
    <w:uiPriority w:val="47"/>
    <w:rsid w:val="00996092"/>
    <w:pPr>
      <w:spacing w:after="0" w:line="240" w:lineRule="auto"/>
    </w:pPr>
    <w:tblPr>
      <w:tblStyleRowBandSize w:val="1"/>
      <w:tblStyleColBandSize w:val="1"/>
      <w:tblBorders>
        <w:top w:val="single" w:sz="4" w:space="0" w:color="74B5E4" w:themeColor="accent2" w:themeTint="99"/>
        <w:bottom w:val="single" w:sz="4" w:space="0" w:color="74B5E4" w:themeColor="accent2" w:themeTint="99"/>
        <w:insideH w:val="single" w:sz="4" w:space="0" w:color="74B5E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6F6" w:themeFill="accent2" w:themeFillTint="33"/>
      </w:tcPr>
    </w:tblStylePr>
    <w:tblStylePr w:type="band1Horz">
      <w:tblPr/>
      <w:tcPr>
        <w:shd w:val="clear" w:color="auto" w:fill="D0E6F6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96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aZepeda/Downloads/tf03750037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55" ma:contentTypeDescription="Create a new document." ma:contentTypeScope="" ma:versionID="3c98c83416931a21d43ed007fda5e4dd">
  <xsd:schema xmlns:xsd="http://www.w3.org/2001/XMLSchema" xmlns:xs="http://www.w3.org/2001/XMLSchema" xmlns:p="http://schemas.microsoft.com/office/2006/metadata/properties" xmlns:ns2="2958f784-0ef9-4616-b22d-512a8cad1f0d" xmlns:ns3="fb5acd76-e9f3-4601-9d69-91f53ab96ae6" targetNamespace="http://schemas.microsoft.com/office/2006/metadata/properties" ma:root="true" ma:fieldsID="938018c4f46d99993d20879d4e9ddff8" ns2:_="" ns3:_="">
    <xsd:import namespace="2958f784-0ef9-4616-b22d-512a8cad1f0d"/>
    <xsd:import namespace="fb5acd76-e9f3-4601-9d69-91f53ab96ae6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8f784-0ef9-4616-b22d-512a8cad1f0d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ca69c71e-a029-4733-aca1-cabc27411b08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8D80075B-F8CE-48D6-9BD2-D195F7E115A9}" ma:internalName="CSXSubmissionMarket" ma:readOnly="false" ma:showField="MarketName" ma:web="2958f784-0ef9-4616-b22d-512a8cad1f0d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9327d1a0-1a14-4b12-a74c-0f320f972977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1F044C38-11A0-4051-9DF8-A3AFA85E16DC}" ma:internalName="InProjectListLookup" ma:readOnly="true" ma:showField="InProjectLis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3b364bcb-a06e-4da1-8475-f5243c3236b2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1F044C38-11A0-4051-9DF8-A3AFA85E16DC}" ma:internalName="LastCompleteVersionLookup" ma:readOnly="true" ma:showField="LastComplete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1F044C38-11A0-4051-9DF8-A3AFA85E16DC}" ma:internalName="LastPreviewErrorLookup" ma:readOnly="true" ma:showField="LastPreview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1F044C38-11A0-4051-9DF8-A3AFA85E16DC}" ma:internalName="LastPreviewResultLookup" ma:readOnly="true" ma:showField="LastPreview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1F044C38-11A0-4051-9DF8-A3AFA85E16DC}" ma:internalName="LastPreviewAttemptDateLookup" ma:readOnly="true" ma:showField="LastPreview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1F044C38-11A0-4051-9DF8-A3AFA85E16DC}" ma:internalName="LastPreviewedByLookup" ma:readOnly="true" ma:showField="LastPreview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1F044C38-11A0-4051-9DF8-A3AFA85E16DC}" ma:internalName="LastPreviewTimeLookup" ma:readOnly="true" ma:showField="LastPreview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1F044C38-11A0-4051-9DF8-A3AFA85E16DC}" ma:internalName="LastPreviewVersionLookup" ma:readOnly="true" ma:showField="LastPreview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1F044C38-11A0-4051-9DF8-A3AFA85E16DC}" ma:internalName="LastPublishErrorLookup" ma:readOnly="true" ma:showField="LastPublishError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1F044C38-11A0-4051-9DF8-A3AFA85E16DC}" ma:internalName="LastPublishResultLookup" ma:readOnly="true" ma:showField="LastPublishResult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1F044C38-11A0-4051-9DF8-A3AFA85E16DC}" ma:internalName="LastPublishAttemptDateLookup" ma:readOnly="true" ma:showField="LastPublishAttemptDat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1F044C38-11A0-4051-9DF8-A3AFA85E16DC}" ma:internalName="LastPublishedByLookup" ma:readOnly="true" ma:showField="LastPublishedBy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1F044C38-11A0-4051-9DF8-A3AFA85E16DC}" ma:internalName="LastPublishTimeLookup" ma:readOnly="true" ma:showField="LastPublishTi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1F044C38-11A0-4051-9DF8-A3AFA85E16DC}" ma:internalName="LastPublishVersionLookup" ma:readOnly="true" ma:showField="LastPublishVersion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AC64899A-88C0-4725-BCFC-902FA402DE74}" ma:internalName="LocLastLocAttemptVersionLookup" ma:readOnly="false" ma:showField="LastLocAttemptVersion" ma:web="2958f784-0ef9-4616-b22d-512a8cad1f0d">
      <xsd:simpleType>
        <xsd:restriction base="dms:Lookup"/>
      </xsd:simpleType>
    </xsd:element>
    <xsd:element name="LocLastLocAttemptVersionTypeLookup" ma:index="72" nillable="true" ma:displayName="Loc Last Loc Attempt Version Type" ma:default="" ma:list="{AC64899A-88C0-4725-BCFC-902FA402DE74}" ma:internalName="LocLastLocAttemptVersionTypeLookup" ma:readOnly="true" ma:showField="LastLocAttemptVersionType" ma:web="2958f784-0ef9-4616-b22d-512a8cad1f0d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AC64899A-88C0-4725-BCFC-902FA402DE74}" ma:internalName="LocNewPublishedVersionLookup" ma:readOnly="true" ma:showField="NewPublishedVersion" ma:web="2958f784-0ef9-4616-b22d-512a8cad1f0d">
      <xsd:simpleType>
        <xsd:restriction base="dms:Lookup"/>
      </xsd:simpleType>
    </xsd:element>
    <xsd:element name="LocOverallHandbackStatusLookup" ma:index="76" nillable="true" ma:displayName="Loc Overall Handback Status" ma:default="" ma:list="{AC64899A-88C0-4725-BCFC-902FA402DE74}" ma:internalName="LocOverallHandbackStatusLookup" ma:readOnly="true" ma:showField="OverallHandbackStatus" ma:web="2958f784-0ef9-4616-b22d-512a8cad1f0d">
      <xsd:simpleType>
        <xsd:restriction base="dms:Lookup"/>
      </xsd:simpleType>
    </xsd:element>
    <xsd:element name="LocOverallLocStatusLookup" ma:index="77" nillable="true" ma:displayName="Loc Overall Localize Status" ma:default="" ma:list="{AC64899A-88C0-4725-BCFC-902FA402DE74}" ma:internalName="LocOverallLocStatusLookup" ma:readOnly="true" ma:showField="OverallLocStatus" ma:web="2958f784-0ef9-4616-b22d-512a8cad1f0d">
      <xsd:simpleType>
        <xsd:restriction base="dms:Lookup"/>
      </xsd:simpleType>
    </xsd:element>
    <xsd:element name="LocOverallPreviewStatusLookup" ma:index="78" nillable="true" ma:displayName="Loc Overall Preview Status" ma:default="" ma:list="{AC64899A-88C0-4725-BCFC-902FA402DE74}" ma:internalName="LocOverallPreviewStatusLookup" ma:readOnly="true" ma:showField="OverallPreviewStatus" ma:web="2958f784-0ef9-4616-b22d-512a8cad1f0d">
      <xsd:simpleType>
        <xsd:restriction base="dms:Lookup"/>
      </xsd:simpleType>
    </xsd:element>
    <xsd:element name="LocOverallPublishStatusLookup" ma:index="79" nillable="true" ma:displayName="Loc Overall Publish Status" ma:default="" ma:list="{AC64899A-88C0-4725-BCFC-902FA402DE74}" ma:internalName="LocOverallPublishStatusLookup" ma:readOnly="true" ma:showField="OverallPublishStatus" ma:web="2958f784-0ef9-4616-b22d-512a8cad1f0d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AC64899A-88C0-4725-BCFC-902FA402DE74}" ma:internalName="LocProcessedForHandoffsLookup" ma:readOnly="true" ma:showField="ProcessedForHandoffs" ma:web="2958f784-0ef9-4616-b22d-512a8cad1f0d">
      <xsd:simpleType>
        <xsd:restriction base="dms:Lookup"/>
      </xsd:simpleType>
    </xsd:element>
    <xsd:element name="LocProcessedForMarketsLookup" ma:index="82" nillable="true" ma:displayName="Loc Processed For Markets" ma:default="" ma:list="{AC64899A-88C0-4725-BCFC-902FA402DE74}" ma:internalName="LocProcessedForMarketsLookup" ma:readOnly="true" ma:showField="ProcessedForMarkets" ma:web="2958f784-0ef9-4616-b22d-512a8cad1f0d">
      <xsd:simpleType>
        <xsd:restriction base="dms:Lookup"/>
      </xsd:simpleType>
    </xsd:element>
    <xsd:element name="LocPublishedDependentAssetsLookup" ma:index="83" nillable="true" ma:displayName="Loc Published Dependent Assets" ma:default="" ma:list="{AC64899A-88C0-4725-BCFC-902FA402DE74}" ma:internalName="LocPublishedDependentAssetsLookup" ma:readOnly="true" ma:showField="PublishedDependentAssets" ma:web="2958f784-0ef9-4616-b22d-512a8cad1f0d">
      <xsd:simpleType>
        <xsd:restriction base="dms:Lookup"/>
      </xsd:simpleType>
    </xsd:element>
    <xsd:element name="LocPublishedLinkedAssetsLookup" ma:index="84" nillable="true" ma:displayName="Loc Published Linked Assets" ma:default="" ma:list="{AC64899A-88C0-4725-BCFC-902FA402DE74}" ma:internalName="LocPublishedLinkedAssetsLookup" ma:readOnly="true" ma:showField="PublishedLinkedAssets" ma:web="2958f784-0ef9-4616-b22d-512a8cad1f0d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251ee2d3-c117-4524-b3f1-1010c3cab2a3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8D80075B-F8CE-48D6-9BD2-D195F7E115A9}" ma:internalName="Markets" ma:readOnly="false" ma:showField="MarketName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1F044C38-11A0-4051-9DF8-A3AFA85E16DC}" ma:internalName="NumOfRatingsLookup" ma:readOnly="true" ma:showField="NumOfRating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1F044C38-11A0-4051-9DF8-A3AFA85E16DC}" ma:internalName="PublishStatusLookup" ma:readOnly="false" ma:showField="PublishStatus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654e2ea7-8c43-4b3c-9db4-bd71f7cfe4f4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33f01220-6030-4880-975f-b9ea0de09f53}" ma:internalName="TaxCatchAll" ma:showField="CatchAllData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33f01220-6030-4880-975f-b9ea0de09f53}" ma:internalName="TaxCatchAllLabel" ma:readOnly="true" ma:showField="CatchAllDataLabel" ma:web="2958f784-0ef9-4616-b22d-512a8cad1f0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5acd76-e9f3-4601-9d69-91f53ab96ae6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2958f784-0ef9-4616-b22d-512a8cad1f0d" xsi:nil="true"/>
    <AssetExpire xmlns="2958f784-0ef9-4616-b22d-512a8cad1f0d">2029-01-01T08:00:00+00:00</AssetExpire>
    <CampaignTagsTaxHTField0 xmlns="2958f784-0ef9-4616-b22d-512a8cad1f0d">
      <Terms xmlns="http://schemas.microsoft.com/office/infopath/2007/PartnerControls"/>
    </CampaignTagsTaxHTField0>
    <IntlLangReviewDate xmlns="2958f784-0ef9-4616-b22d-512a8cad1f0d" xsi:nil="true"/>
    <TPFriendlyName xmlns="2958f784-0ef9-4616-b22d-512a8cad1f0d" xsi:nil="true"/>
    <IntlLangReview xmlns="2958f784-0ef9-4616-b22d-512a8cad1f0d">false</IntlLangReview>
    <LocLastLocAttemptVersionLookup xmlns="2958f784-0ef9-4616-b22d-512a8cad1f0d">864583</LocLastLocAttemptVersionLookup>
    <PolicheckWords xmlns="2958f784-0ef9-4616-b22d-512a8cad1f0d" xsi:nil="true"/>
    <SubmitterId xmlns="2958f784-0ef9-4616-b22d-512a8cad1f0d" xsi:nil="true"/>
    <AcquiredFrom xmlns="2958f784-0ef9-4616-b22d-512a8cad1f0d">Internal MS</AcquiredFrom>
    <EditorialStatus xmlns="2958f784-0ef9-4616-b22d-512a8cad1f0d">Complete</EditorialStatus>
    <Markets xmlns="2958f784-0ef9-4616-b22d-512a8cad1f0d"/>
    <OriginAsset xmlns="2958f784-0ef9-4616-b22d-512a8cad1f0d" xsi:nil="true"/>
    <AssetStart xmlns="2958f784-0ef9-4616-b22d-512a8cad1f0d">2012-11-01T05:00:00+00:00</AssetStart>
    <FriendlyTitle xmlns="2958f784-0ef9-4616-b22d-512a8cad1f0d" xsi:nil="true"/>
    <MarketSpecific xmlns="2958f784-0ef9-4616-b22d-512a8cad1f0d">false</MarketSpecific>
    <TPNamespace xmlns="2958f784-0ef9-4616-b22d-512a8cad1f0d" xsi:nil="true"/>
    <PublishStatusLookup xmlns="2958f784-0ef9-4616-b22d-512a8cad1f0d">
      <Value>701823</Value>
    </PublishStatusLookup>
    <APAuthor xmlns="2958f784-0ef9-4616-b22d-512a8cad1f0d">
      <UserInfo>
        <DisplayName>MIDDLEEAST\v-keerth</DisplayName>
        <AccountId>2799</AccountId>
        <AccountType/>
      </UserInfo>
    </APAuthor>
    <TPCommandLine xmlns="2958f784-0ef9-4616-b22d-512a8cad1f0d" xsi:nil="true"/>
    <IntlLangReviewer xmlns="2958f784-0ef9-4616-b22d-512a8cad1f0d" xsi:nil="true"/>
    <OpenTemplate xmlns="2958f784-0ef9-4616-b22d-512a8cad1f0d">true</OpenTemplate>
    <CSXSubmissionDate xmlns="2958f784-0ef9-4616-b22d-512a8cad1f0d" xsi:nil="true"/>
    <TaxCatchAll xmlns="2958f784-0ef9-4616-b22d-512a8cad1f0d"/>
    <Manager xmlns="2958f784-0ef9-4616-b22d-512a8cad1f0d" xsi:nil="true"/>
    <NumericId xmlns="2958f784-0ef9-4616-b22d-512a8cad1f0d" xsi:nil="true"/>
    <ParentAssetId xmlns="2958f784-0ef9-4616-b22d-512a8cad1f0d" xsi:nil="true"/>
    <OriginalSourceMarket xmlns="2958f784-0ef9-4616-b22d-512a8cad1f0d">english</OriginalSourceMarket>
    <ApprovalStatus xmlns="2958f784-0ef9-4616-b22d-512a8cad1f0d">InProgress</ApprovalStatus>
    <TPComponent xmlns="2958f784-0ef9-4616-b22d-512a8cad1f0d" xsi:nil="true"/>
    <EditorialTags xmlns="2958f784-0ef9-4616-b22d-512a8cad1f0d" xsi:nil="true"/>
    <TPExecutable xmlns="2958f784-0ef9-4616-b22d-512a8cad1f0d" xsi:nil="true"/>
    <TPLaunchHelpLink xmlns="2958f784-0ef9-4616-b22d-512a8cad1f0d" xsi:nil="true"/>
    <LocComments xmlns="2958f784-0ef9-4616-b22d-512a8cad1f0d" xsi:nil="true"/>
    <LocRecommendedHandoff xmlns="2958f784-0ef9-4616-b22d-512a8cad1f0d" xsi:nil="true"/>
    <SourceTitle xmlns="2958f784-0ef9-4616-b22d-512a8cad1f0d" xsi:nil="true"/>
    <CSXUpdate xmlns="2958f784-0ef9-4616-b22d-512a8cad1f0d">false</CSXUpdate>
    <IntlLocPriority xmlns="2958f784-0ef9-4616-b22d-512a8cad1f0d" xsi:nil="true"/>
    <UAProjectedTotalWords xmlns="2958f784-0ef9-4616-b22d-512a8cad1f0d" xsi:nil="true"/>
    <AssetType xmlns="2958f784-0ef9-4616-b22d-512a8cad1f0d">TP</AssetType>
    <MachineTranslated xmlns="2958f784-0ef9-4616-b22d-512a8cad1f0d">false</MachineTranslated>
    <OutputCachingOn xmlns="2958f784-0ef9-4616-b22d-512a8cad1f0d">false</OutputCachingOn>
    <TemplateStatus xmlns="2958f784-0ef9-4616-b22d-512a8cad1f0d">Complete</TemplateStatus>
    <IsSearchable xmlns="2958f784-0ef9-4616-b22d-512a8cad1f0d">true</IsSearchable>
    <ContentItem xmlns="2958f784-0ef9-4616-b22d-512a8cad1f0d" xsi:nil="true"/>
    <HandoffToMSDN xmlns="2958f784-0ef9-4616-b22d-512a8cad1f0d" xsi:nil="true"/>
    <ShowIn xmlns="2958f784-0ef9-4616-b22d-512a8cad1f0d">Show everywhere</ShowIn>
    <ThumbnailAssetId xmlns="2958f784-0ef9-4616-b22d-512a8cad1f0d" xsi:nil="true"/>
    <UALocComments xmlns="2958f784-0ef9-4616-b22d-512a8cad1f0d" xsi:nil="true"/>
    <UALocRecommendation xmlns="2958f784-0ef9-4616-b22d-512a8cad1f0d">Localize</UALocRecommendation>
    <LastModifiedDateTime xmlns="2958f784-0ef9-4616-b22d-512a8cad1f0d" xsi:nil="true"/>
    <LegacyData xmlns="2958f784-0ef9-4616-b22d-512a8cad1f0d" xsi:nil="true"/>
    <LocManualTestRequired xmlns="2958f784-0ef9-4616-b22d-512a8cad1f0d">false</LocManualTestRequired>
    <LocMarketGroupTiers2 xmlns="2958f784-0ef9-4616-b22d-512a8cad1f0d" xsi:nil="true"/>
    <ClipArtFilename xmlns="2958f784-0ef9-4616-b22d-512a8cad1f0d" xsi:nil="true"/>
    <TPApplication xmlns="2958f784-0ef9-4616-b22d-512a8cad1f0d" xsi:nil="true"/>
    <CSXHash xmlns="2958f784-0ef9-4616-b22d-512a8cad1f0d" xsi:nil="true"/>
    <DirectSourceMarket xmlns="2958f784-0ef9-4616-b22d-512a8cad1f0d">english</DirectSourceMarket>
    <PrimaryImageGen xmlns="2958f784-0ef9-4616-b22d-512a8cad1f0d">true</PrimaryImageGen>
    <PlannedPubDate xmlns="2958f784-0ef9-4616-b22d-512a8cad1f0d" xsi:nil="true"/>
    <CSXSubmissionMarket xmlns="2958f784-0ef9-4616-b22d-512a8cad1f0d" xsi:nil="true"/>
    <Downloads xmlns="2958f784-0ef9-4616-b22d-512a8cad1f0d">0</Downloads>
    <ArtSampleDocs xmlns="2958f784-0ef9-4616-b22d-512a8cad1f0d" xsi:nil="true"/>
    <TrustLevel xmlns="2958f784-0ef9-4616-b22d-512a8cad1f0d">1 Microsoft Managed Content</TrustLevel>
    <BlockPublish xmlns="2958f784-0ef9-4616-b22d-512a8cad1f0d">false</BlockPublish>
    <TPLaunchHelpLinkType xmlns="2958f784-0ef9-4616-b22d-512a8cad1f0d">Template</TPLaunchHelpLinkType>
    <LocalizationTagsTaxHTField0 xmlns="2958f784-0ef9-4616-b22d-512a8cad1f0d">
      <Terms xmlns="http://schemas.microsoft.com/office/infopath/2007/PartnerControls"/>
    </LocalizationTagsTaxHTField0>
    <BusinessGroup xmlns="2958f784-0ef9-4616-b22d-512a8cad1f0d" xsi:nil="true"/>
    <Providers xmlns="2958f784-0ef9-4616-b22d-512a8cad1f0d" xsi:nil="true"/>
    <TemplateTemplateType xmlns="2958f784-0ef9-4616-b22d-512a8cad1f0d">Word Document Template</TemplateTemplateType>
    <TimesCloned xmlns="2958f784-0ef9-4616-b22d-512a8cad1f0d" xsi:nil="true"/>
    <TPAppVersion xmlns="2958f784-0ef9-4616-b22d-512a8cad1f0d" xsi:nil="true"/>
    <VoteCount xmlns="2958f784-0ef9-4616-b22d-512a8cad1f0d" xsi:nil="true"/>
    <AverageRating xmlns="2958f784-0ef9-4616-b22d-512a8cad1f0d" xsi:nil="true"/>
    <FeatureTagsTaxHTField0 xmlns="2958f784-0ef9-4616-b22d-512a8cad1f0d">
      <Terms xmlns="http://schemas.microsoft.com/office/infopath/2007/PartnerControls"/>
    </FeatureTagsTaxHTField0>
    <Provider xmlns="2958f784-0ef9-4616-b22d-512a8cad1f0d" xsi:nil="true"/>
    <UACurrentWords xmlns="2958f784-0ef9-4616-b22d-512a8cad1f0d" xsi:nil="true"/>
    <AssetId xmlns="2958f784-0ef9-4616-b22d-512a8cad1f0d">TP103750035</AssetId>
    <TPClientViewer xmlns="2958f784-0ef9-4616-b22d-512a8cad1f0d" xsi:nil="true"/>
    <DSATActionTaken xmlns="2958f784-0ef9-4616-b22d-512a8cad1f0d" xsi:nil="true"/>
    <APEditor xmlns="2958f784-0ef9-4616-b22d-512a8cad1f0d">
      <UserInfo>
        <DisplayName/>
        <AccountId xsi:nil="true"/>
        <AccountType/>
      </UserInfo>
    </APEditor>
    <TPInstallLocation xmlns="2958f784-0ef9-4616-b22d-512a8cad1f0d" xsi:nil="true"/>
    <OOCacheId xmlns="2958f784-0ef9-4616-b22d-512a8cad1f0d" xsi:nil="true"/>
    <IsDeleted xmlns="2958f784-0ef9-4616-b22d-512a8cad1f0d">false</IsDeleted>
    <PublishTargets xmlns="2958f784-0ef9-4616-b22d-512a8cad1f0d">OfficeOnlineVNext</PublishTargets>
    <ApprovalLog xmlns="2958f784-0ef9-4616-b22d-512a8cad1f0d" xsi:nil="true"/>
    <BugNumber xmlns="2958f784-0ef9-4616-b22d-512a8cad1f0d" xsi:nil="true"/>
    <CrawlForDependencies xmlns="2958f784-0ef9-4616-b22d-512a8cad1f0d">false</CrawlForDependencies>
    <InternalTagsTaxHTField0 xmlns="2958f784-0ef9-4616-b22d-512a8cad1f0d">
      <Terms xmlns="http://schemas.microsoft.com/office/infopath/2007/PartnerControls"/>
    </InternalTagsTaxHTField0>
    <LastHandOff xmlns="2958f784-0ef9-4616-b22d-512a8cad1f0d" xsi:nil="true"/>
    <Milestone xmlns="2958f784-0ef9-4616-b22d-512a8cad1f0d" xsi:nil="true"/>
    <OriginalRelease xmlns="2958f784-0ef9-4616-b22d-512a8cad1f0d">15</OriginalRelease>
    <RecommendationsModifier xmlns="2958f784-0ef9-4616-b22d-512a8cad1f0d" xsi:nil="true"/>
    <ScenarioTagsTaxHTField0 xmlns="2958f784-0ef9-4616-b22d-512a8cad1f0d">
      <Terms xmlns="http://schemas.microsoft.com/office/infopath/2007/PartnerControls"/>
    </ScenarioTagsTaxHTField0>
    <UANotes xmlns="2958f784-0ef9-4616-b22d-512a8cad1f0d" xsi:nil="true"/>
    <Description0 xmlns="fb5acd76-e9f3-4601-9d69-91f53ab96ae6" xsi:nil="true"/>
    <Component xmlns="fb5acd76-e9f3-4601-9d69-91f53ab96a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DC62DC-0FDA-4984-BB0A-0315EC38FE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8f784-0ef9-4616-b22d-512a8cad1f0d"/>
    <ds:schemaRef ds:uri="fb5acd76-e9f3-4601-9d69-91f53ab96a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92FE8-E5F0-4462-AC0D-AE972C96F185}">
  <ds:schemaRefs>
    <ds:schemaRef ds:uri="http://schemas.microsoft.com/office/2006/metadata/properties"/>
    <ds:schemaRef ds:uri="http://schemas.microsoft.com/office/infopath/2007/PartnerControls"/>
    <ds:schemaRef ds:uri="2958f784-0ef9-4616-b22d-512a8cad1f0d"/>
    <ds:schemaRef ds:uri="fb5acd76-e9f3-4601-9d69-91f53ab96ae6"/>
  </ds:schemaRefs>
</ds:datastoreItem>
</file>

<file path=customXml/itemProps3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C9EFA0-4E1E-0F41-9E3C-E08923E89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tf03750037.dotx</Template>
  <TotalTime>1</TotalTime>
  <Pages>12</Pages>
  <Words>906</Words>
  <Characters>4986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Pau Zepeda</cp:lastModifiedBy>
  <cp:revision>2</cp:revision>
  <dcterms:created xsi:type="dcterms:W3CDTF">2020-06-24T03:54:00Z</dcterms:created>
  <dcterms:modified xsi:type="dcterms:W3CDTF">2020-06-24T03:54:00Z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0x010100DE95A0C693CEB341887D38A4A2B58B45040072C752107C5A7B47AA91A1EE638E6F1F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CategoryTagsTaxHTField0">
    <vt:lpwstr/>
  </property>
  <property fmtid="{D5CDD505-2E9C-101B-9397-08002B2CF9AE}" pid="11" name="HiddenCategoryTagsTaxHTField0">
    <vt:lpwstr/>
  </property>
</Properties>
</file>